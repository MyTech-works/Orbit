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bf7264f-0008-42b9-af11-8f7ee6dddb2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cf33d71-cf90-4006-a5e2-9d9eab12a70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a19c99c-08b5-4828-8f9f-acf07a9bccd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d965d04-2cd9-4fb8-ba06-142aee14097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0609796-7ad4-469c-b6ba-c1547fc678b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269e709-eab9-4638-bc84-66e47035ab8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b96c3b3-03af-4474-a126-8a5708b8d48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0bf7264f-0008-42b9-af11-8f7ee6dddb2f">
    <w:name w:val="SpireTableThStyle0bf7264f-0008-42b9-af11-8f7ee6dddb2f"/>
    <w:basedOn w:val="Normal"/>
    <w:qFormat/>
    <w:pPr>
      <w:jc w:val="center"/>
    </w:pPr>
    <w:rPr>
      <w:b/>
    </w:rPr>
  </w:style>
  <w:style w:type="paragraph" w:styleId="SpireTableThStyle3cf33d71-cf90-4006-a5e2-9d9eab12a70c">
    <w:name w:val="SpireTableThStyle3cf33d71-cf90-4006-a5e2-9d9eab12a70c"/>
    <w:basedOn w:val="Normal"/>
    <w:qFormat/>
    <w:pPr>
      <w:jc w:val="center"/>
    </w:pPr>
    <w:rPr>
      <w:b/>
    </w:rPr>
  </w:style>
  <w:style w:type="paragraph" w:styleId="SpireTableThStyle3a19c99c-08b5-4828-8f9f-acf07a9bccd6">
    <w:name w:val="SpireTableThStyle3a19c99c-08b5-4828-8f9f-acf07a9bccd6"/>
    <w:basedOn w:val="Normal"/>
    <w:qFormat/>
    <w:pPr>
      <w:jc w:val="center"/>
    </w:pPr>
    <w:rPr>
      <w:b/>
    </w:rPr>
  </w:style>
  <w:style w:type="paragraph" w:styleId="SpireTableThStyle4d965d04-2cd9-4fb8-ba06-142aee140974">
    <w:name w:val="SpireTableThStyle4d965d04-2cd9-4fb8-ba06-142aee140974"/>
    <w:basedOn w:val="Normal"/>
    <w:qFormat/>
    <w:pPr>
      <w:jc w:val="center"/>
    </w:pPr>
    <w:rPr>
      <w:b/>
    </w:rPr>
  </w:style>
  <w:style w:type="paragraph" w:styleId="SpireTableThStyle70609796-7ad4-469c-b6ba-c1547fc678bc">
    <w:name w:val="SpireTableThStyle70609796-7ad4-469c-b6ba-c1547fc678bc"/>
    <w:basedOn w:val="Normal"/>
    <w:qFormat/>
    <w:pPr>
      <w:jc w:val="center"/>
    </w:pPr>
    <w:rPr>
      <w:b/>
    </w:rPr>
  </w:style>
  <w:style w:type="paragraph" w:styleId="SpireTableThStylea269e709-eab9-4638-bc84-66e47035ab82">
    <w:name w:val="SpireTableThStylea269e709-eab9-4638-bc84-66e47035ab82"/>
    <w:basedOn w:val="Normal"/>
    <w:qFormat/>
    <w:pPr>
      <w:jc w:val="center"/>
    </w:pPr>
    <w:rPr>
      <w:b/>
    </w:rPr>
  </w:style>
  <w:style w:type="paragraph" w:styleId="SpireTableThStyle0b96c3b3-03af-4474-a126-8a5708b8d484">
    <w:name w:val="SpireTableThStyle0b96c3b3-03af-4474-a126-8a5708b8d484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
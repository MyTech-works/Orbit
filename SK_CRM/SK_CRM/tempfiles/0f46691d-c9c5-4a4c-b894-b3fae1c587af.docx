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9a5d3aa-ce10-49e9-a059-d60adae7dab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d7d6707-063c-4121-a6e9-bcce120b034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b9f8de6-d56c-4f28-84c9-dbffe03d1b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c926679-bd9a-40b1-ba26-d3ef389b70f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df2e53f-85f3-4ad5-8573-2ed65a807d4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c8edefe-c151-4502-b7d2-56257361fbf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7d0929a-6267-423b-885f-27bc9271e24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79a5d3aa-ce10-49e9-a059-d60adae7dab1">
    <w:name w:val="SpireTableThStyle79a5d3aa-ce10-49e9-a059-d60adae7dab1"/>
    <w:basedOn w:val="Normal"/>
    <w:qFormat/>
    <w:pPr>
      <w:jc w:val="center"/>
    </w:pPr>
    <w:rPr>
      <w:b/>
    </w:rPr>
  </w:style>
  <w:style w:type="paragraph" w:styleId="SpireTableThStyle7d7d6707-063c-4121-a6e9-bcce120b0343">
    <w:name w:val="SpireTableThStyle7d7d6707-063c-4121-a6e9-bcce120b0343"/>
    <w:basedOn w:val="Normal"/>
    <w:qFormat/>
    <w:pPr>
      <w:jc w:val="center"/>
    </w:pPr>
    <w:rPr>
      <w:b/>
    </w:rPr>
  </w:style>
  <w:style w:type="paragraph" w:styleId="SpireTableThStylebb9f8de6-d56c-4f28-84c9-dbffe03d1b01">
    <w:name w:val="SpireTableThStylebb9f8de6-d56c-4f28-84c9-dbffe03d1b01"/>
    <w:basedOn w:val="Normal"/>
    <w:qFormat/>
    <w:pPr>
      <w:jc w:val="center"/>
    </w:pPr>
    <w:rPr>
      <w:b/>
    </w:rPr>
  </w:style>
  <w:style w:type="paragraph" w:styleId="SpireTableThStyle0c926679-bd9a-40b1-ba26-d3ef389b70f1">
    <w:name w:val="SpireTableThStyle0c926679-bd9a-40b1-ba26-d3ef389b70f1"/>
    <w:basedOn w:val="Normal"/>
    <w:qFormat/>
    <w:pPr>
      <w:jc w:val="center"/>
    </w:pPr>
    <w:rPr>
      <w:b/>
    </w:rPr>
  </w:style>
  <w:style w:type="paragraph" w:styleId="SpireTableThStylebdf2e53f-85f3-4ad5-8573-2ed65a807d43">
    <w:name w:val="SpireTableThStylebdf2e53f-85f3-4ad5-8573-2ed65a807d43"/>
    <w:basedOn w:val="Normal"/>
    <w:qFormat/>
    <w:pPr>
      <w:jc w:val="center"/>
    </w:pPr>
    <w:rPr>
      <w:b/>
    </w:rPr>
  </w:style>
  <w:style w:type="paragraph" w:styleId="SpireTableThStylefc8edefe-c151-4502-b7d2-56257361fbf1">
    <w:name w:val="SpireTableThStylefc8edefe-c151-4502-b7d2-56257361fbf1"/>
    <w:basedOn w:val="Normal"/>
    <w:qFormat/>
    <w:pPr>
      <w:jc w:val="center"/>
    </w:pPr>
    <w:rPr>
      <w:b/>
    </w:rPr>
  </w:style>
  <w:style w:type="paragraph" w:styleId="SpireTableThStyle57d0929a-6267-423b-885f-27bc9271e24f">
    <w:name w:val="SpireTableThStyle57d0929a-6267-423b-885f-27bc9271e24f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
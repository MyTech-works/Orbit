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1050" o:spid="_x0000_s1061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TN India.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sales.orbitmachines@gmail.com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orbittextoolengineers@gmail.com</w:t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1051" o:spid="_x0000_s1062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2" o:spid="_x0000_s1063" type="#_x0000_t202" style="height:56.65pt;margin-left:273.75pt;margin-top:22.45pt;mso-height-relative:margin;mso-width-relative:margin;position:absolute;visibility:visible;width:256.3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624-A/QTN/OM/2021-2022/1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3" o:spid="_x0000_s1064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Customer3Customer3 Customer3Customer3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1236547890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987456310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8edc413-e1d5-4899-8623-61eda6cb91a6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554fae4c-1fdd-48b9-9a5b-4e700d4b6a0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b7e2624d-9b3f-4149-81ce-f18d132e6fef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718daf78-65dc-49aa-8d6d-9dfd5522858b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4" o:spid="_x0000_i1065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5" o:spid="_x0000_i1066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6" o:spid="_x0000_i1067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39ac2d8-6966-43b9-94e4-99511c0f066d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43f34370-807c-4fe9-be7a-bf7609018640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62e02cf5-bb6d-4739-a46c-4b8023a66c4b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18%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1057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57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1059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9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60" o:spid="_x0000_s1074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8" o:spid="WordPictureWatermark1069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70" o:spid="WordPictureWatermark1071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1058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8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72" o:spid="WordPictureWatermark1073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e8edc413-e1d5-4899-8623-61eda6cb91a6">
    <w:name w:val="SpireTableThStylee8edc413-e1d5-4899-8623-61eda6cb91a6"/>
    <w:basedOn w:val="Normal"/>
    <w:qFormat/>
    <w:pPr>
      <w:jc w:val="center"/>
    </w:pPr>
    <w:rPr>
      <w:b/>
    </w:rPr>
  </w:style>
  <w:style w:type="paragraph" w:styleId="SpireTableThStyle554fae4c-1fdd-48b9-9a5b-4e700d4b6a01">
    <w:name w:val="SpireTableThStyle554fae4c-1fdd-48b9-9a5b-4e700d4b6a01"/>
    <w:basedOn w:val="Normal"/>
    <w:qFormat/>
    <w:pPr>
      <w:jc w:val="center"/>
    </w:pPr>
    <w:rPr>
      <w:b/>
    </w:rPr>
  </w:style>
  <w:style w:type="paragraph" w:styleId="SpireTableThStyleb7e2624d-9b3f-4149-81ce-f18d132e6fef">
    <w:name w:val="SpireTableThStyleb7e2624d-9b3f-4149-81ce-f18d132e6fef"/>
    <w:basedOn w:val="Normal"/>
    <w:qFormat/>
    <w:pPr>
      <w:jc w:val="center"/>
    </w:pPr>
    <w:rPr>
      <w:b/>
    </w:rPr>
  </w:style>
  <w:style w:type="paragraph" w:styleId="SpireTableThStyle718daf78-65dc-49aa-8d6d-9dfd5522858b">
    <w:name w:val="SpireTableThStyle718daf78-65dc-49aa-8d6d-9dfd5522858b"/>
    <w:basedOn w:val="Normal"/>
    <w:qFormat/>
    <w:pPr>
      <w:jc w:val="center"/>
    </w:pPr>
    <w:rPr>
      <w:b/>
    </w:rPr>
  </w:style>
  <w:style w:type="paragraph" w:styleId="SpireTableThStylee39ac2d8-6966-43b9-94e4-99511c0f066d">
    <w:name w:val="SpireTableThStylee39ac2d8-6966-43b9-94e4-99511c0f066d"/>
    <w:basedOn w:val="Normal"/>
    <w:qFormat/>
    <w:pPr>
      <w:jc w:val="center"/>
    </w:pPr>
    <w:rPr>
      <w:b/>
    </w:rPr>
  </w:style>
  <w:style w:type="paragraph" w:styleId="SpireTableThStyle43f34370-807c-4fe9-be7a-bf7609018640">
    <w:name w:val="SpireTableThStyle43f34370-807c-4fe9-be7a-bf7609018640"/>
    <w:basedOn w:val="Normal"/>
    <w:qFormat/>
    <w:pPr>
      <w:jc w:val="center"/>
    </w:pPr>
    <w:rPr>
      <w:b/>
    </w:rPr>
  </w:style>
  <w:style w:type="paragraph" w:styleId="SpireTableThStyle62e02cf5-bb6d-4739-a46c-4b8023a66c4b">
    <w:name w:val="SpireTableThStyle62e02cf5-bb6d-4739-a46c-4b8023a66c4b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42</cp:revision>
  <cp:lastPrinted>2021-06-30T11:20:00Z</cp:lastPrinted>
  <dcterms:created xsi:type="dcterms:W3CDTF">2021-09-04T09:12:00Z</dcterms:created>
  <dcterms:modified xsi:type="dcterms:W3CDTF">2021-10-04T07:52:00Z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5763</TotalTime>
  <Pages>2</Pages>
  <Words>171</Words>
  <Characters>980</Characters>
  <Application>Microsoft Office Word</Application>
  <DocSecurity>0</DocSecurity>
  <Lines>8</Lines>
  <Paragraphs>2</Paragraphs>
  <Company>Comsdev</Company>
  <CharactersWithSpaces>1149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42</cp:revision>
  <cp:lastPrinted>2021-06-30T11:20:00Z</cp:lastPrinted>
  <dcterms:created xsi:type="dcterms:W3CDTF">2021-09-04T09:12:00Z</dcterms:created>
  <dcterms:modified xsi:type="dcterms:W3CDTF">2021-10-04T07:52:00Z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5763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1149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5763</TotalTime>
  <Pages>2</Pages>
  <Words>171</Words>
  <Characters>980</Characters>
  <Application>Microsoft Office Word</Application>
  <DocSecurity>0</DocSecurity>
  <Lines>8</Lines>
  <Paragraphs>2</Paragraphs>
  <Company>Comsdev</Company>
  <CharactersWithSpaces>1149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42</cp:revision>
  <cp:lastPrinted>2021-06-30T11:20:00Z</cp:lastPrinted>
  <dcterms:created xsi:type="dcterms:W3CDTF">2021-09-04T09:12:00Z</dcterms:created>
  <dcterms:modified xsi:type="dcterms:W3CDTF">2021-10-04T07:52:00Z</dcterms:modified>
</cp:coreProperties>
</file>
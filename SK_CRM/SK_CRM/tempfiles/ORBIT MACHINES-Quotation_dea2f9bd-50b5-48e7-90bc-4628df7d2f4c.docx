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fe69abe-836b-4f1a-9dc8-aae2b0cb95b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37dad65-4c40-4ec7-a7c9-512d9ea3d28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369da88-7a98-4dd1-a6dc-8beac93e0d7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f4feb48-74d7-41f0-a70a-31a005b41af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d241a78-cdc8-4a93-9983-94275d3dee8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gridSpan w:val="2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64101ca-2b62-4818-a6ae-c60bff0374b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54fe54d-280c-4857-8ac9-ab3c6bfd2a6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gridSpan w:val="2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40"/>
                  <w:gridSpan w:val="2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6fe69abe-836b-4f1a-9dc8-aae2b0cb95b9">
    <w:name w:val="SpireTableThStyle6fe69abe-836b-4f1a-9dc8-aae2b0cb95b9"/>
    <w:basedOn w:val="Normal"/>
    <w:qFormat/>
    <w:pPr>
      <w:jc w:val="center"/>
    </w:pPr>
    <w:rPr>
      <w:b/>
    </w:rPr>
  </w:style>
  <w:style w:type="paragraph" w:styleId="SpireTableThStylef37dad65-4c40-4ec7-a7c9-512d9ea3d280">
    <w:name w:val="SpireTableThStylef37dad65-4c40-4ec7-a7c9-512d9ea3d280"/>
    <w:basedOn w:val="Normal"/>
    <w:qFormat/>
    <w:pPr>
      <w:jc w:val="center"/>
    </w:pPr>
    <w:rPr>
      <w:b/>
    </w:rPr>
  </w:style>
  <w:style w:type="paragraph" w:styleId="SpireTableThStyle5369da88-7a98-4dd1-a6dc-8beac93e0d70">
    <w:name w:val="SpireTableThStyle5369da88-7a98-4dd1-a6dc-8beac93e0d70"/>
    <w:basedOn w:val="Normal"/>
    <w:qFormat/>
    <w:pPr>
      <w:jc w:val="center"/>
    </w:pPr>
    <w:rPr>
      <w:b/>
    </w:rPr>
  </w:style>
  <w:style w:type="paragraph" w:styleId="SpireTableThStyleef4feb48-74d7-41f0-a70a-31a005b41afc">
    <w:name w:val="SpireTableThStyleef4feb48-74d7-41f0-a70a-31a005b41afc"/>
    <w:basedOn w:val="Normal"/>
    <w:qFormat/>
    <w:pPr>
      <w:jc w:val="center"/>
    </w:pPr>
    <w:rPr>
      <w:b/>
    </w:rPr>
  </w:style>
  <w:style w:type="paragraph" w:styleId="SpireTableThStyleed241a78-cdc8-4a93-9983-94275d3dee8c">
    <w:name w:val="SpireTableThStyleed241a78-cdc8-4a93-9983-94275d3dee8c"/>
    <w:basedOn w:val="Normal"/>
    <w:qFormat/>
    <w:pPr>
      <w:jc w:val="center"/>
    </w:pPr>
    <w:rPr>
      <w:b/>
    </w:rPr>
  </w:style>
  <w:style w:type="paragraph" w:styleId="SpireTableThStylee64101ca-2b62-4818-a6ae-c60bff0374b9">
    <w:name w:val="SpireTableThStylee64101ca-2b62-4818-a6ae-c60bff0374b9"/>
    <w:basedOn w:val="Normal"/>
    <w:qFormat/>
    <w:pPr>
      <w:jc w:val="center"/>
    </w:pPr>
    <w:rPr>
      <w:b/>
    </w:rPr>
  </w:style>
  <w:style w:type="paragraph" w:styleId="SpireTableThStyle854fe54d-280c-4857-8ac9-ab3c6bfd2a60">
    <w:name w:val="SpireTableThStyle854fe54d-280c-4857-8ac9-ab3c6bfd2a60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
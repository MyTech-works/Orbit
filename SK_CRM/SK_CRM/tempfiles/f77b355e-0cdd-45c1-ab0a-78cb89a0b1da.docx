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50" o:spid="_x0000_s1061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51" o:spid="_x0000_s1062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2" o:spid="_x0000_s1063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3" o:spid="_x0000_s1064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Customer3Customer3 Customer3Customer3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1236547890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987456310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55468bb-58bf-45f3-80fb-d2bde1eb3ca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88e1bc0-881a-4afb-aaa5-efdd5c2c747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4c8d90c-2d25-4248-9500-758cc108014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4178817-7630-435f-bd5d-2d8c701f80b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4" o:spid="_x0000_i106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5" o:spid="_x0000_i106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6" o:spid="_x0000_i106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1f9daee-0b19-44a3-a15d-69a1374b31f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235a600-82f9-4944-9caa-218b3d9cdf0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f1db418-4fdc-4437-bbdf-34c77a6bff0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18%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7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7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9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9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60" o:spid="_x0000_s1074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70" o:spid="WordPictureWatermark1071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8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8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72" o:spid="WordPictureWatermark1073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d55468bb-58bf-45f3-80fb-d2bde1eb3ca0">
    <w:name w:val="SpireTableThStyled55468bb-58bf-45f3-80fb-d2bde1eb3ca0"/>
    <w:basedOn w:val="Normal"/>
    <w:qFormat/>
    <w:pPr>
      <w:jc w:val="center"/>
    </w:pPr>
    <w:rPr>
      <w:b/>
    </w:rPr>
  </w:style>
  <w:style w:type="paragraph" w:styleId="SpireTableThStyle988e1bc0-881a-4afb-aaa5-efdd5c2c7473">
    <w:name w:val="SpireTableThStyle988e1bc0-881a-4afb-aaa5-efdd5c2c7473"/>
    <w:basedOn w:val="Normal"/>
    <w:qFormat/>
    <w:pPr>
      <w:jc w:val="center"/>
    </w:pPr>
    <w:rPr>
      <w:b/>
    </w:rPr>
  </w:style>
  <w:style w:type="paragraph" w:styleId="SpireTableThStyle54c8d90c-2d25-4248-9500-758cc1080141">
    <w:name w:val="SpireTableThStyle54c8d90c-2d25-4248-9500-758cc1080141"/>
    <w:basedOn w:val="Normal"/>
    <w:qFormat/>
    <w:pPr>
      <w:jc w:val="center"/>
    </w:pPr>
    <w:rPr>
      <w:b/>
    </w:rPr>
  </w:style>
  <w:style w:type="paragraph" w:styleId="SpireTableThStyle54178817-7630-435f-bd5d-2d8c701f80b3">
    <w:name w:val="SpireTableThStyle54178817-7630-435f-bd5d-2d8c701f80b3"/>
    <w:basedOn w:val="Normal"/>
    <w:qFormat/>
    <w:pPr>
      <w:jc w:val="center"/>
    </w:pPr>
    <w:rPr>
      <w:b/>
    </w:rPr>
  </w:style>
  <w:style w:type="paragraph" w:styleId="SpireTableThStyle11f9daee-0b19-44a3-a15d-69a1374b31fb">
    <w:name w:val="SpireTableThStyle11f9daee-0b19-44a3-a15d-69a1374b31fb"/>
    <w:basedOn w:val="Normal"/>
    <w:qFormat/>
    <w:pPr>
      <w:jc w:val="center"/>
    </w:pPr>
    <w:rPr>
      <w:b/>
    </w:rPr>
  </w:style>
  <w:style w:type="paragraph" w:styleId="SpireTableThStyle3235a600-82f9-4944-9caa-218b3d9cdf0b">
    <w:name w:val="SpireTableThStyle3235a600-82f9-4944-9caa-218b3d9cdf0b"/>
    <w:basedOn w:val="Normal"/>
    <w:qFormat/>
    <w:pPr>
      <w:jc w:val="center"/>
    </w:pPr>
    <w:rPr>
      <w:b/>
    </w:rPr>
  </w:style>
  <w:style w:type="paragraph" w:styleId="SpireTableThStyleef1db418-4fdc-4437-bbdf-34c77a6bff0c">
    <w:name w:val="SpireTableThStyleef1db418-4fdc-4437-bbdf-34c77a6bff0c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
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62" o:spid="_x0000_s1079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63" o:spid="_x0000_s1080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4" o:spid="_x0000_s1081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65" o:spid="_x0000_s1082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905b162-0dcc-4ce5-ad22-fece4337e42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4b9130-a979-4963-9c2f-5294378db17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e53dddc-b35f-4c00-ae2c-465fd29f579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8c4742c-e376-48c7-bfc8-98b8ed4180a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6" o:spid="_x0000_i108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7" o:spid="_x0000_i108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8" o:spid="_x0000_i108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69" o:spid="_x0000_i108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0" o:spid="_x0000_i108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1" o:spid="_x0000_i108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2" o:spid="_x0000_i108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3" o:spid="_x0000_i109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74" o:spid="_x0000_i109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be82b2c-563f-467c-878c-4426bf284c4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38518b1-d88e-4fcc-85ba-661b69cbefa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35ce17e-c917-4fac-9922-08c7e2501a74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18%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75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75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77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7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78" o:spid="_x0000_s1098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2" o:spid="WordPictureWatermark1093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4" o:spid="WordPictureWatermark1095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76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76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96" o:spid="WordPictureWatermark1097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1905b162-0dcc-4ce5-ad22-fece4337e429">
    <w:name w:val="SpireTableThStyle1905b162-0dcc-4ce5-ad22-fece4337e429"/>
    <w:basedOn w:val="Normal"/>
    <w:qFormat/>
    <w:pPr>
      <w:jc w:val="center"/>
    </w:pPr>
    <w:rPr>
      <w:b/>
    </w:rPr>
  </w:style>
  <w:style w:type="paragraph" w:styleId="SpireTableThStyle0b4b9130-a979-4963-9c2f-5294378db17f">
    <w:name w:val="SpireTableThStyle0b4b9130-a979-4963-9c2f-5294378db17f"/>
    <w:basedOn w:val="Normal"/>
    <w:qFormat/>
    <w:pPr>
      <w:jc w:val="center"/>
    </w:pPr>
    <w:rPr>
      <w:b/>
    </w:rPr>
  </w:style>
  <w:style w:type="paragraph" w:styleId="SpireTableThStyle9e53dddc-b35f-4c00-ae2c-465fd29f5798">
    <w:name w:val="SpireTableThStyle9e53dddc-b35f-4c00-ae2c-465fd29f5798"/>
    <w:basedOn w:val="Normal"/>
    <w:qFormat/>
    <w:pPr>
      <w:jc w:val="center"/>
    </w:pPr>
    <w:rPr>
      <w:b/>
    </w:rPr>
  </w:style>
  <w:style w:type="paragraph" w:styleId="SpireTableThStyle28c4742c-e376-48c7-bfc8-98b8ed4180a0">
    <w:name w:val="SpireTableThStyle28c4742c-e376-48c7-bfc8-98b8ed4180a0"/>
    <w:basedOn w:val="Normal"/>
    <w:qFormat/>
    <w:pPr>
      <w:jc w:val="center"/>
    </w:pPr>
    <w:rPr>
      <w:b/>
    </w:rPr>
  </w:style>
  <w:style w:type="paragraph" w:styleId="SpireTableThStyle8be82b2c-563f-467c-878c-4426bf284c44">
    <w:name w:val="SpireTableThStyle8be82b2c-563f-467c-878c-4426bf284c44"/>
    <w:basedOn w:val="Normal"/>
    <w:qFormat/>
    <w:pPr>
      <w:jc w:val="center"/>
    </w:pPr>
    <w:rPr>
      <w:b/>
    </w:rPr>
  </w:style>
  <w:style w:type="paragraph" w:styleId="SpireTableThStyle138518b1-d88e-4fcc-85ba-661b69cbefab">
    <w:name w:val="SpireTableThStyle138518b1-d88e-4fcc-85ba-661b69cbefab"/>
    <w:basedOn w:val="Normal"/>
    <w:qFormat/>
    <w:pPr>
      <w:jc w:val="center"/>
    </w:pPr>
    <w:rPr>
      <w:b/>
    </w:rPr>
  </w:style>
  <w:style w:type="paragraph" w:styleId="SpireTableThStyle335ce17e-c917-4fac-9922-08c7e2501a74">
    <w:name w:val="SpireTableThStyle335ce17e-c917-4fac-9922-08c7e2501a74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1149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5764</TotalTime>
  <Pages>2</Pages>
  <Words>171</Words>
  <Characters>980</Characters>
  <Application>Microsoft Office Word</Application>
  <DocSecurity>0</DocSecurity>
  <Lines>8</Lines>
  <Paragraphs>2</Paragraphs>
  <Company>Comsdev</Company>
  <CharactersWithSpaces>1149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43</cp:revision>
  <cp:lastPrinted>2021-06-30T11:20:00Z</cp:lastPrinted>
  <dcterms:created xsi:type="dcterms:W3CDTF">2021-09-04T09:12:00Z</dcterms:created>
  <dcterms:modified xsi:type="dcterms:W3CDTF">2021-10-04T08:02:00Z</dcterms:modified>
</cp:coreProperties>
</file>
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0"/>
              <w:gridCol w:w="400"/>
              <w:gridCol w:w="800"/>
              <w:gridCol w:w="400"/>
              <w:gridCol w:w="10256"/>
              <w:gridCol w:w="400"/>
            </w:tblGrid>
            <w:tr>
              <w:trPr>
                <w:jc w:val="left"/>
              </w:trPr>
              <w:tc>
                <w:tcPr>
                  <w:tcW w:type="auto" w:w="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3d9af37-3fba-476a-87ec-19c9d62fcf7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468d416-3834-496d-a47c-cf7aad24101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b317bbb-5eca-4b4b-b3d8-2999c76030a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99c1656-4c18-4d99-a3a6-d317f49a023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5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type="pct" w:w="0"/>
                  <w:gridSpan w:val="9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8f79e0d-8ba8-437a-845e-e9f0b4f2b57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adcf38c-984b-4293-8f46-2a93221fc77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9b99eee-b03c-43fc-a3a9-96a95d744ec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43d9af37-3fba-476a-87ec-19c9d62fcf78">
    <w:name w:val="SpireTableThStyle43d9af37-3fba-476a-87ec-19c9d62fcf78"/>
    <w:basedOn w:val="Normal"/>
    <w:qFormat/>
    <w:pPr>
      <w:jc w:val="center"/>
    </w:pPr>
    <w:rPr>
      <w:b/>
    </w:rPr>
  </w:style>
  <w:style w:type="paragraph" w:styleId="SpireTableThStyle3468d416-3834-496d-a47c-cf7aad24101b">
    <w:name w:val="SpireTableThStyle3468d416-3834-496d-a47c-cf7aad24101b"/>
    <w:basedOn w:val="Normal"/>
    <w:qFormat/>
    <w:pPr>
      <w:jc w:val="center"/>
    </w:pPr>
    <w:rPr>
      <w:b/>
    </w:rPr>
  </w:style>
  <w:style w:type="paragraph" w:styleId="SpireTableThStyle9b317bbb-5eca-4b4b-b3d8-2999c76030a4">
    <w:name w:val="SpireTableThStyle9b317bbb-5eca-4b4b-b3d8-2999c76030a4"/>
    <w:basedOn w:val="Normal"/>
    <w:qFormat/>
    <w:pPr>
      <w:jc w:val="center"/>
    </w:pPr>
    <w:rPr>
      <w:b/>
    </w:rPr>
  </w:style>
  <w:style w:type="paragraph" w:styleId="SpireTableThStyle199c1656-4c18-4d99-a3a6-d317f49a0237">
    <w:name w:val="SpireTableThStyle199c1656-4c18-4d99-a3a6-d317f49a0237"/>
    <w:basedOn w:val="Normal"/>
    <w:qFormat/>
    <w:pPr>
      <w:jc w:val="center"/>
    </w:pPr>
    <w:rPr>
      <w:b/>
    </w:rPr>
  </w:style>
  <w:style w:type="paragraph" w:styleId="SpireTableThStyleb8f79e0d-8ba8-437a-845e-e9f0b4f2b574">
    <w:name w:val="SpireTableThStyleb8f79e0d-8ba8-437a-845e-e9f0b4f2b574"/>
    <w:basedOn w:val="Normal"/>
    <w:qFormat/>
    <w:pPr>
      <w:jc w:val="center"/>
    </w:pPr>
    <w:rPr>
      <w:b/>
    </w:rPr>
  </w:style>
  <w:style w:type="paragraph" w:styleId="SpireTableThStyle3adcf38c-984b-4293-8f46-2a93221fc77d">
    <w:name w:val="SpireTableThStyle3adcf38c-984b-4293-8f46-2a93221fc77d"/>
    <w:basedOn w:val="Normal"/>
    <w:qFormat/>
    <w:pPr>
      <w:jc w:val="center"/>
    </w:pPr>
    <w:rPr>
      <w:b/>
    </w:rPr>
  </w:style>
  <w:style w:type="paragraph" w:styleId="SpireTableThStylee9b99eee-b03c-43fc-a3a9-96a95d744ec9">
    <w:name w:val="SpireTableThStylee9b99eee-b03c-43fc-a3a9-96a95d744ec9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
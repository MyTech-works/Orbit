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7ac9800-cff4-427f-9540-80dbe399683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7ca2386-86f3-4f8a-9f95-9ffc3005455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de361ac-4c7a-4e63-b9c8-b9f71bc92ff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fa77ba7-9c17-49d7-bdb2-86a2b5b57b3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71a23e5-1011-41c0-8416-f3696be2a0b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c2925df-ad8f-4cf9-8b16-6dce5c52fab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0c1aada-bf39-4da0-a462-573942fbb5f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f7ac9800-cff4-427f-9540-80dbe3996837">
    <w:name w:val="SpireTableThStylef7ac9800-cff4-427f-9540-80dbe3996837"/>
    <w:basedOn w:val="Normal"/>
    <w:qFormat/>
    <w:pPr>
      <w:jc w:val="center"/>
    </w:pPr>
    <w:rPr>
      <w:b/>
    </w:rPr>
  </w:style>
  <w:style w:type="paragraph" w:styleId="SpireTableThStylef7ca2386-86f3-4f8a-9f95-9ffc30054553">
    <w:name w:val="SpireTableThStylef7ca2386-86f3-4f8a-9f95-9ffc30054553"/>
    <w:basedOn w:val="Normal"/>
    <w:qFormat/>
    <w:pPr>
      <w:jc w:val="center"/>
    </w:pPr>
    <w:rPr>
      <w:b/>
    </w:rPr>
  </w:style>
  <w:style w:type="paragraph" w:styleId="SpireTableThStyle6de361ac-4c7a-4e63-b9c8-b9f71bc92ff6">
    <w:name w:val="SpireTableThStyle6de361ac-4c7a-4e63-b9c8-b9f71bc92ff6"/>
    <w:basedOn w:val="Normal"/>
    <w:qFormat/>
    <w:pPr>
      <w:jc w:val="center"/>
    </w:pPr>
    <w:rPr>
      <w:b/>
    </w:rPr>
  </w:style>
  <w:style w:type="paragraph" w:styleId="SpireTableThStyle5fa77ba7-9c17-49d7-bdb2-86a2b5b57b32">
    <w:name w:val="SpireTableThStyle5fa77ba7-9c17-49d7-bdb2-86a2b5b57b32"/>
    <w:basedOn w:val="Normal"/>
    <w:qFormat/>
    <w:pPr>
      <w:jc w:val="center"/>
    </w:pPr>
    <w:rPr>
      <w:b/>
    </w:rPr>
  </w:style>
  <w:style w:type="paragraph" w:styleId="SpireTableThStyle471a23e5-1011-41c0-8416-f3696be2a0b6">
    <w:name w:val="SpireTableThStyle471a23e5-1011-41c0-8416-f3696be2a0b6"/>
    <w:basedOn w:val="Normal"/>
    <w:qFormat/>
    <w:pPr>
      <w:jc w:val="center"/>
    </w:pPr>
    <w:rPr>
      <w:b/>
    </w:rPr>
  </w:style>
  <w:style w:type="paragraph" w:styleId="SpireTableThStyle3c2925df-ad8f-4cf9-8b16-6dce5c52fabf">
    <w:name w:val="SpireTableThStyle3c2925df-ad8f-4cf9-8b16-6dce5c52fabf"/>
    <w:basedOn w:val="Normal"/>
    <w:qFormat/>
    <w:pPr>
      <w:jc w:val="center"/>
    </w:pPr>
    <w:rPr>
      <w:b/>
    </w:rPr>
  </w:style>
  <w:style w:type="paragraph" w:styleId="SpireTableThStyle00c1aada-bf39-4da0-a462-573942fbb5f7">
    <w:name w:val="SpireTableThStyle00c1aada-bf39-4da0-a462-573942fbb5f7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
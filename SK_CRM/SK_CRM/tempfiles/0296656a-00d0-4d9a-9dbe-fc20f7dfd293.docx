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cc218a4-6bb3-4aa9-9afc-97126f7b1d6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c22f630-2cb7-43ce-8684-bc7c997c78d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853f954-f40c-441d-bf28-7941da8471d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aaad5f0-ecda-4911-85b4-cc9cf5f7d4e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7c1093e-8f4b-4968-99ac-0c43b52fb8e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7a295aa-6715-4f4d-adaa-d5c1dfb7dd6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f4e8ed0-6207-4191-9c00-f935233e457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9cc218a4-6bb3-4aa9-9afc-97126f7b1d6c">
    <w:name w:val="SpireTableThStyle9cc218a4-6bb3-4aa9-9afc-97126f7b1d6c"/>
    <w:basedOn w:val="Normal"/>
    <w:qFormat/>
    <w:pPr>
      <w:jc w:val="center"/>
    </w:pPr>
    <w:rPr>
      <w:b/>
    </w:rPr>
  </w:style>
  <w:style w:type="paragraph" w:styleId="SpireTableThStyle7c22f630-2cb7-43ce-8684-bc7c997c78d8">
    <w:name w:val="SpireTableThStyle7c22f630-2cb7-43ce-8684-bc7c997c78d8"/>
    <w:basedOn w:val="Normal"/>
    <w:qFormat/>
    <w:pPr>
      <w:jc w:val="center"/>
    </w:pPr>
    <w:rPr>
      <w:b/>
    </w:rPr>
  </w:style>
  <w:style w:type="paragraph" w:styleId="SpireTableThStyle2853f954-f40c-441d-bf28-7941da8471d9">
    <w:name w:val="SpireTableThStyle2853f954-f40c-441d-bf28-7941da8471d9"/>
    <w:basedOn w:val="Normal"/>
    <w:qFormat/>
    <w:pPr>
      <w:jc w:val="center"/>
    </w:pPr>
    <w:rPr>
      <w:b/>
    </w:rPr>
  </w:style>
  <w:style w:type="paragraph" w:styleId="SpireTableThStyleaaaad5f0-ecda-4911-85b4-cc9cf5f7d4e7">
    <w:name w:val="SpireTableThStyleaaaad5f0-ecda-4911-85b4-cc9cf5f7d4e7"/>
    <w:basedOn w:val="Normal"/>
    <w:qFormat/>
    <w:pPr>
      <w:jc w:val="center"/>
    </w:pPr>
    <w:rPr>
      <w:b/>
    </w:rPr>
  </w:style>
  <w:style w:type="paragraph" w:styleId="SpireTableThStylec7c1093e-8f4b-4968-99ac-0c43b52fb8e5">
    <w:name w:val="SpireTableThStylec7c1093e-8f4b-4968-99ac-0c43b52fb8e5"/>
    <w:basedOn w:val="Normal"/>
    <w:qFormat/>
    <w:pPr>
      <w:jc w:val="center"/>
    </w:pPr>
    <w:rPr>
      <w:b/>
    </w:rPr>
  </w:style>
  <w:style w:type="paragraph" w:styleId="SpireTableThStylec7a295aa-6715-4f4d-adaa-d5c1dfb7dd66">
    <w:name w:val="SpireTableThStylec7a295aa-6715-4f4d-adaa-d5c1dfb7dd66"/>
    <w:basedOn w:val="Normal"/>
    <w:qFormat/>
    <w:pPr>
      <w:jc w:val="center"/>
    </w:pPr>
    <w:rPr>
      <w:b/>
    </w:rPr>
  </w:style>
  <w:style w:type="paragraph" w:styleId="SpireTableThStylebf4e8ed0-6207-4191-9c00-f935233e457e">
    <w:name w:val="SpireTableThStylebf4e8ed0-6207-4191-9c00-f935233e457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
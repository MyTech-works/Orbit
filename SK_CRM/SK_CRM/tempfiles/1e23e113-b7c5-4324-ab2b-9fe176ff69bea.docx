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F55" w14:textId="3CBB94A0" w:rsidR="008B7BCB" w:rsidRPr="00980BF9" w:rsidRDefault="004468C1" w:rsidP="0073687E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proofErr w:type="spellStart"/>
      <w:r w:rsidRPr="00980BF9">
        <w:rPr>
          <w:rFonts w:cs="Arial"/>
          <w:b/>
          <w:color w:val="365F91" w:themeColor="accent1" w:themeShade="BF"/>
          <w:sz w:val="21"/>
          <w:szCs w:val="21"/>
        </w:rPr>
        <w:t>Mfrs</w:t>
      </w:r>
      <w:proofErr w:type="spellEnd"/>
      <w:r w:rsidRPr="00980BF9">
        <w:rPr>
          <w:rFonts w:cs="Arial"/>
          <w:b/>
          <w:color w:val="365F91" w:themeColor="accent1" w:themeShade="BF"/>
          <w:sz w:val="21"/>
          <w:szCs w:val="21"/>
        </w:rPr>
        <w:t xml:space="preserve">: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="003F176B"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18EE5A34" w14:textId="742843C8" w:rsidR="008B7BCB" w:rsidRPr="00980BF9" w:rsidRDefault="008B7BCB" w:rsidP="0073687E">
      <w:pPr>
        <w:jc w:val="right"/>
        <w:rPr>
          <w:color w:val="365F91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R="003F10B0" w14:paraId="330A4B7E" w14:textId="77777777" w:rsidTr="003F10B0">
        <w:trPr>
          <w:trHeight w:val="2665"/>
        </w:trPr>
        <w:tc>
          <w:tcPr>
            <w:tcW w:w="10690" w:type="dxa"/>
          </w:tcPr>
          <w:p w14:paraId="68C30745" w14:textId="4621CF1F" w:rsidR="003F10B0" w:rsidRDefault="0080332E" w:rsidP="008B7BCB"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noProof/>
                <w:color w:val="365F91" w:themeColor="accent1" w:themeShade="BF"/>
                <w:sz w:val="21"/>
                <w:szCs w:val="21"/>
              </w:rPr>
              <w:pict w14:anchorId="3F56734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5" type="#_x0000_t202" style="position:absolute;margin-left:273.25pt;margin-top:4.55pt;width:246.3pt;height:31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      <v:textbox style="mso-next-textbox:#Text Box 3">
                    <w:txbxContent>
                      <w:p w14:paraId="7E689F24" w14:textId="12D20100" w:rsidR="00C102D1" w:rsidRPr="002419DD" w:rsidRDefault="00B65310" w:rsidP="00C102D1"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>Sales Quotation</w:t>
                        </w:r>
                        <w:proofErr w:type="spellStart"/>
                        <w:proofErr w:type="spellEnd"/>
                      </w:p>
                    </w:txbxContent>
                  </v:textbox>
                </v:shape>
              </w:pict>
            </w:r>
            <w:r w:rsidR="003F10B0" w:rsidRPr="00D37EE2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>ORBIT MACHINES</w:t>
            </w:r>
          </w:p>
          <w:p w14:paraId="7CFC93AB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  <w:proofErr w:type="spellStart"/>
            <w:proofErr w:type="spellEnd"/>
          </w:p>
          <w:p w14:paraId="0C913465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R.K Puram,  Sathy Road, Ganapathy,</w:t>
            </w:r>
            <w:proofErr w:type="spellStart"/>
            <w:proofErr w:type="spellEnd"/>
          </w:p>
          <w:p w14:paraId="47F2CDAE" w14:textId="710FB864" w:rsidR="003F10B0" w:rsidRDefault="0080332E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noProof/>
                <w:color w:val="365F91" w:themeColor="accent1" w:themeShade="BF"/>
                <w:sz w:val="21"/>
                <w:szCs w:val="21"/>
              </w:rPr>
              <w:pict w14:anchorId="72915710">
                <v:shape id="Text Box 9" o:spid="_x0000_s2052" type="#_x0000_t202" style="position:absolute;margin-left:238.5pt;margin-top:9.7pt;width:284.05pt;height:73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      <v:textbox style="mso-next-textbox:#Text Box 9">
                    <w:txbxContent>
                      <w:p w14:paraId="48AE3687" w14:textId="218B1064" w:rsidR="00F33B80" w:rsidRPr="00FE2DBC" w:rsidRDefault="00A8545E" w:rsidP="002365EC">
                        <w:pPr>
                          <w:spacing w:line="240" w:lineRule="auto"/>
                          <w:jc w:val="right"/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Date</w:t>
                        </w:r>
                        <w:r w:rsidR="00F33B80"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:</w:t>
                        </w:r>
                        <w:r w:rsidR="00D73602"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Nov 30, 2021</w:t>
                        </w:r>
                        <w:proofErr w:type="spellStart"/>
                        <w:proofErr w:type="spellEnd"/>
                      </w:p>
                      <w:p w14:paraId="5E6EA505" w14:textId="29F0BCBC" w:rsidR="00EA7809" w:rsidRPr="00FE2DBC" w:rsidRDefault="00F33B80" w:rsidP="002365EC">
                        <w:pPr>
                          <w:spacing w:line="240" w:lineRule="auto"/>
                          <w:jc w:val="right"/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Quotation No:</w:t>
                        </w:r>
                        <w:r w:rsidR="00EA7809" w:rsidRPr="00FE2DBC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4692D" w:rsidRPr="00B4692D">
                          <w:rPr>
                            <w:rFonts w:ascii="Century Gothic" w:hAnsi="Century Gothic" w:cstheme="minorHAnsi"/>
                            <w:b/>
                            <w:sz w:val="24"/>
                            <w:szCs w:val="24"/>
                          </w:rPr>
                          <w:t>624-A/QTN/OM/2021-2022/1</w:t>
                        </w:r>
                        <w:proofErr w:type="spellStart"/>
                        <w:proofErr w:type="spellEnd"/>
                      </w:p>
                      <w:p w14:paraId="55BD91B3" w14:textId="77777777" w:rsidR="00F33B80" w:rsidRPr="008B7BCB" w:rsidRDefault="00F33B80" w:rsidP="00F33B80">
                        <w:pPr>
                          <w:rPr>
                            <w:rFonts w:ascii="Century Gothic" w:hAnsi="Century Gothic" w:cstheme="minorHAnsi"/>
                            <w:b/>
                          </w:rPr>
                        </w:pPr>
                      </w:p>
                      <w:p w14:paraId="648B548B" w14:textId="77777777" w:rsidR="00C102D1" w:rsidRPr="002419DD" w:rsidRDefault="00F33B80" w:rsidP="003F176B">
                        <w:pPr>
                          <w:jc w:val="right"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no:</w:t>
                        </w:r>
                      </w:p>
                    </w:txbxContent>
                  </v:textbox>
                </v:shape>
              </w:pict>
            </w:r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Coimbatore - Tamil Nadu, India</w:t>
            </w:r>
            <w:proofErr w:type="spellStart"/>
            <w:proofErr w:type="spellEnd"/>
            <w:r w:rsidR="003F10B0"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  <w:proofErr w:type="spellStart"/>
            <w:proofErr w:type="spellEnd"/>
          </w:p>
          <w:p w14:paraId="6BDB4BC3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balasuresh34@gmail.com</w:t>
            </w:r>
            <w:proofErr w:type="spellStart"/>
            <w:proofErr w:type="spellEnd"/>
          </w:p>
          <w:p w14:paraId="264FF56B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/>
            </w:r>
            <w:proofErr w:type="spellStart"/>
            <w:proofErr w:type="spellEnd"/>
          </w:p>
          <w:p w14:paraId="7C95DDB6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Mob: 07971272680</w:t>
            </w:r>
            <w:proofErr w:type="spellStart"/>
            <w:proofErr w:type="spellEnd"/>
          </w:p>
          <w:p w14:paraId="0C26ACA3" w14:textId="77777777" w:rsidR="003F10B0" w:rsidRDefault="003F10B0" w:rsidP="008B7BCB"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>www.orbitmachines.in</w:t>
            </w:r>
          </w:p>
          <w:p w14:paraId="034CC410" w14:textId="11652A2D" w:rsidR="003F10B0" w:rsidRDefault="003F10B0" w:rsidP="008B7BCB"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  <w:proofErr w:type="spellStart"/>
            <w:proofErr w:type="spellEnd"/>
          </w:p>
        </w:tc>
      </w:tr>
    </w:tbl>
    <w:p w14:paraId="696ADD31" w14:textId="34AA9EA2" w:rsidR="008B7BCB" w:rsidRPr="00980BF9" w:rsidRDefault="0080332E" w:rsidP="003F10B0">
      <w:pPr>
        <w:ind w:left="-284" w:firstLine="142"/>
        <w:rPr>
          <w:sz w:val="20"/>
        </w:rPr>
      </w:pPr>
      <w:r>
        <w:rPr>
          <w:rFonts w:cs="Arial"/>
          <w:noProof/>
          <w:sz w:val="21"/>
          <w:szCs w:val="21"/>
        </w:rPr>
        <w:pict w14:anchorId="4CC5ECB5">
          <v:shape id="Text Box 15" o:spid="_x0000_s2050" type="#_x0000_t202" style="position:absolute;left:0;text-align:left;margin-left:-12.3pt;margin-top:20.8pt;width:567.75pt;height:200.3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iuA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" filled="f" stroked="f">
            <v:textbox style="mso-next-textbox:#Text Box 15"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R="00283552" w:rsidRPr="008B7BCB" w14:paraId="228CB4C4" w14:textId="77777777"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 w14:paraId="75B1A3F0" w14:textId="77777777" w:rsidR="00283552" w:rsidRPr="00FE2DBC" w:rsidRDefault="00283552" w:rsidP="00E1367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3AEB2E8A" w14:textId="5A6F73CD" w:rsidR="00D73602" w:rsidRPr="00FE2DBC" w:rsidRDefault="00F255E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parry agro</w:t>
                        </w:r>
                        <w:proofErr w:type="spellStart"/>
                        <w:proofErr w:type="spellEnd"/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4718A090" w14:textId="2A5D7E24" w:rsidR="00F255EB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47,maruathamalaigounder layout</w:t>
                        </w:r>
                        <w:proofErr w:type="spellStart"/>
                        <w:proofErr w:type="spellEnd"/>
                      </w:p>
                      <w:p w14:paraId="5FBD0045" w14:textId="3DC1A9E0" w:rsidR="0061658B" w:rsidRDefault="0061658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ganapthy</w:t>
                        </w:r>
                        <w:proofErr w:type="spellStart"/>
                        <w:proofErr w:type="spellEnd"/>
                      </w:p>
                      <w:p w14:paraId="1EF0E784" w14:textId="63B1EE34" w:rsidR="0061658B" w:rsidRPr="00466A37" w:rsidRDefault="0061658B" w:rsidP="0061658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coimbatore</w:t>
                        </w:r>
                        <w:proofErr w:type="spellStart"/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  <w:proofErr w:type="spellStart"/>
                        <w:proofErr w:type="spellEnd"/>
                      </w:p>
                      <w:p w14:paraId="737EA571" w14:textId="77777777" w:rsidR="00466A37" w:rsidRPr="00466A37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9952566615</w:t>
                        </w:r>
                        <w:proofErr w:type="spellStart"/>
                        <w:proofErr w:type="spellEnd"/>
                      </w:p>
                      <w:p w14:paraId="26E7810B" w14:textId="2F3834CB" w:rsidR="00466A37" w:rsidRPr="00FE2DBC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balasuresh@gmail.com</w:t>
                        </w:r>
                        <w:proofErr w:type="spellStart"/>
                        <w:proofErr w:type="spellEnd"/>
                      </w:p>
                    </w:tc>
                    <w:tc>
                      <w:tcPr>
                        <w:tcW w:w="4500" w:type="dxa"/>
                      </w:tcPr>
                      <w:p w14:paraId="1A4E4DDA" w14:textId="0D115BB7" w:rsidR="00283552" w:rsidRPr="00FE2DBC" w:rsidRDefault="00283552" w:rsidP="00147AD8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="00465463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parry agro</w:t>
                        </w:r>
                        <w:proofErr w:type="spellStart"/>
                        <w:proofErr w:type="spellEnd"/>
                      </w:p>
                      <w:p w14:paraId="490D6947" w14:textId="32FA0417" w:rsidR="00283552" w:rsidRPr="00FE2DBC" w:rsidRDefault="00283552" w:rsidP="00F255E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="00FE2DBC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9952566615</w:t>
                        </w:r>
                        <w:proofErr w:type="spellStart"/>
                        <w:proofErr w:type="spellEnd"/>
                      </w:p>
                    </w:tc>
                  </w:tr>
                </w:tbl>
                <w:p w14:paraId="5AE8D2D5" w14:textId="77777777" w:rsidR="00641938" w:rsidRDefault="00641938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AFF933B" w14:textId="22AC2961" w:rsidR="006D735A" w:rsidRDefault="006D735A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5804AD3F" w14:textId="77777777" w:rsidR="00F364BA" w:rsidRPr="00FE2DBC" w:rsidRDefault="00F364BA" w:rsidP="00F364BA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712B55BF" w14:textId="77777777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F73BF19" w14:textId="16771FE4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30F2067" w14:textId="77777777" w:rsidR="00D72565" w:rsidRPr="00FE2DBC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9BFF19D" w14:textId="77777777" w:rsidR="00D1468B" w:rsidRPr="00FE2DBC" w:rsidRDefault="00D1468B" w:rsidP="00D1468B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23A4C9D6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03DFDA42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DC4BC57" w14:textId="77777777" w:rsidR="00D1468B" w:rsidRPr="004B3E10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F7A2F72" w14:textId="77777777" w:rsidR="00D009D1" w:rsidRPr="008B7BCB" w:rsidRDefault="00D009D1" w:rsidP="00D009D1">
                  <w:pPr>
                    <w:rPr>
                      <w:rFonts w:ascii="Century Gothic" w:hAnsi="Century Gothic"/>
                    </w:rPr>
                  </w:pPr>
                </w:p>
                <w:p w14:paraId="4D7AFA16" w14:textId="77777777" w:rsidR="006D735A" w:rsidRPr="008B7BCB" w:rsidRDefault="006D735A" w:rsidP="00D009D1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43B49CA8" w14:textId="77777777" w:rsidR="008B7BCB" w:rsidRPr="00980BF9" w:rsidRDefault="008B7BCB" w:rsidP="008B7BCB">
      <w:pPr>
        <w:rPr>
          <w:sz w:val="20"/>
        </w:rPr>
      </w:pPr>
    </w:p>
    <w:p w14:paraId="02EABC8A" w14:textId="7FBBAAE9" w:rsidR="008B7BCB" w:rsidRPr="00980BF9" w:rsidRDefault="008B7BCB" w:rsidP="008B7BCB">
      <w:pPr>
        <w:rPr>
          <w:sz w:val="20"/>
        </w:rPr>
      </w:pPr>
    </w:p>
    <w:p w14:paraId="024FB601" w14:textId="77777777" w:rsidR="008B7BCB" w:rsidRPr="00980BF9" w:rsidRDefault="008B7BCB" w:rsidP="008B7BCB">
      <w:pPr>
        <w:rPr>
          <w:sz w:val="20"/>
        </w:rPr>
      </w:pPr>
    </w:p>
    <w:p w14:paraId="4705FCDD" w14:textId="77777777" w:rsidR="002F6800" w:rsidRPr="00980BF9" w:rsidRDefault="002F6800" w:rsidP="00BC40AB"/>
    <w:p w14:paraId="4EC2A258" w14:textId="1B8730DA" w:rsidR="00492E67" w:rsidRDefault="00492E67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1BDAF3C5" w14:textId="77777777" w:rsidR="005C7200" w:rsidRPr="00980BF9" w:rsidRDefault="005C7200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D55E0F6" w14:textId="5F5CE786" w:rsidR="000974D2" w:rsidRDefault="000974D2" w:rsidP="00492E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7F6B3B" w14:paraId="32088F9D" w14:textId="77777777" w:rsidTr="007F6B3B">
        <w:tc>
          <w:tcPr>
            <w:tcW w:w="10656" w:type="dxa"/>
          </w:tcPr>
          <w:p w14:paraId="07661565" w14:textId="77777777" w:rsidR="007F6B3B" w:rsidRDefault="007F6B3B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1159"/>
              <w:gridCol w:w="1937"/>
              <w:gridCol w:w="5664"/>
              <w:gridCol w:w="1664"/>
            </w:tblGrid>
            <w:tr w:rsidR="00204AFA" w14:paraId="0CCA4251" w14:textId="77777777" w:rsidTr="002C2E68"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76F3C99" w14:textId="7F6E6D1C" w:rsidR="00204AFA" w:rsidRDefault="00204AFA" w:rsidP="00204AFA">
                  <w:pPr>
                    <w:pStyle w:val="SpireTableThStyled258afeb-88f8-4d4b-afbd-4f972080d706"/>
                    <w:jc w:val="left"/>
                  </w:pPr>
                  <w:r>
                    <w:t>S.</w:t>
                  </w:r>
                  <w:r>
                    <w:t xml:space="preserve"> </w:t>
                  </w:r>
                  <w:r>
                    <w:t>No.</w:t>
                  </w:r>
                </w:p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1747DD8" w14:textId="77777777" w:rsidR="00204AFA" w:rsidRDefault="00204AFA" w:rsidP="00204AFA">
                  <w:pPr>
                    <w:pStyle w:val="SpireTableThStylef4d73c52-607b-45bd-8533-766830fadaeb"/>
                    <w:jc w:val="left"/>
                  </w:pPr>
                  <w:r>
                    <w:t>Image</w:t>
                  </w:r>
                </w:p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D0C8D27" w14:textId="77777777" w:rsidR="00204AFA" w:rsidRDefault="00204AFA" w:rsidP="00204AFA">
                  <w:pPr>
                    <w:pStyle w:val="SpireTableThStyleedeba715-e84b-49d2-a759-1eb8555e002e"/>
                    <w:jc w:val="left"/>
                  </w:pPr>
                  <w:r>
                    <w:t>Description</w:t>
                  </w: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58FE829" w14:textId="4A5CD9E9" w:rsidR="00204AFA" w:rsidRDefault="00204AFA" w:rsidP="00204AFA">
                  <w:pPr>
                    <w:pStyle w:val="SpireTableThStyle5e0441d5-11fd-4ce0-aae8-40a217a8abbe"/>
                    <w:jc w:val="left"/>
                  </w:pPr>
                  <w:r>
                    <w:t>Unit</w:t>
                  </w:r>
                  <w:r>
                    <w:t xml:space="preserve"> </w:t>
                  </w:r>
                  <w:r>
                    <w:t>Price + GST</w:t>
                  </w:r>
                </w:p>
              </w:tc>
            </w:tr>
            <w:tr w:rsidR="00204AFA" w14:paraId="60C81592" w14:textId="77777777" w:rsidTr="002C2E68"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65ED399" w14:textId="77777777" w:rsidR="00204AFA" w:rsidRDefault="00204AFA" w:rsidP="00204AFA"/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EE87AEF" w14:textId="77777777" w:rsidR="00204AFA" w:rsidRDefault="00204AFA" w:rsidP="00204AFA"/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7C1014E" w14:textId="77777777" w:rsidR="00204AFA" w:rsidRDefault="00204AFA" w:rsidP="00204AFA">
                  <w:pPr>
                    <w:spacing w:beforeAutospacing="1" w:afterAutospacing="1"/>
                  </w:pP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25C0F69" w14:textId="77777777" w:rsidR="00204AFA" w:rsidRDefault="00204AFA" w:rsidP="00204AFA"/>
              </w:tc>
            </w:tr>
            <w:tr w:rsidR="00204AFA" w14:paraId="65D28858" w14:textId="77777777" w:rsidTr="002C2E68"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6F0677D" w14:textId="77777777" w:rsidR="00204AFA" w:rsidRDefault="00204AFA" w:rsidP="00204AFA"/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FBF245C" w14:textId="77777777" w:rsidR="00204AFA" w:rsidRDefault="00204AFA" w:rsidP="00204AFA"/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2E2EAA9" w14:textId="571B65B4" w:rsidR="00204AFA" w:rsidRDefault="00204AFA" w:rsidP="00204AFA">
                  <w:pPr>
                    <w:spacing w:beforeAutospacing="1" w:afterAutospacing="1"/>
                    <w:jc w:val="right"/>
                  </w:pPr>
                  <w:r>
                    <w:rPr>
                      <w:b/>
                    </w:rPr>
                    <w:t xml:space="preserve">Sub Total Inclusive GST 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18</w:t>
                  </w:r>
                  <w:proofErr w:type="spellStart"/>
                  <w:proofErr w:type="spellEnd"/>
                  <w:r>
                    <w:rPr>
                      <w:b/>
                    </w:rPr>
                    <w:t>%:</w:t>
                  </w: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6513E5F" w14:textId="77777777" w:rsidR="00204AFA" w:rsidRPr="00204AFA" w:rsidRDefault="00204AFA" w:rsidP="00204AFA">
                  <w:pPr>
                    <w:rPr>
                      <w:b/>
                      <w:bCs/>
                    </w:rPr>
                  </w:pPr>
                  <w:r w:rsidRPr="00204AFA">
                    <w:rPr>
                      <w:b/>
                      <w:bCs/>
                    </w:rPr>
                    <w:t>{{</w:t>
                  </w:r>
                  <w:proofErr w:type="spellStart"/>
                  <w:r w:rsidRPr="00204AFA">
                    <w:rPr>
                      <w:b/>
                      <w:bCs/>
                    </w:rPr>
                    <w:t>SubTotal</w:t>
                  </w:r>
                  <w:proofErr w:type="spellEnd"/>
                  <w:r w:rsidRPr="00204AFA">
                    <w:rPr>
                      <w:b/>
                      <w:bCs/>
                    </w:rPr>
                    <w:t>}}</w:t>
                  </w:r>
                </w:p>
              </w:tc>
            </w:tr>
            <w:tr w:rsidR="00204AFA" w14:paraId="3BC47389" w14:textId="77777777" w:rsidTr="002C2E68">
              <w:tc>
                <w:tcPr>
                  <w:tcW w:w="55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3D57D81" w14:textId="77777777" w:rsidR="00204AFA" w:rsidRDefault="00204AFA" w:rsidP="00204AFA"/>
              </w:tc>
              <w:tc>
                <w:tcPr>
                  <w:tcW w:w="929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03C7C96" w14:textId="77777777" w:rsidR="00204AFA" w:rsidRDefault="00204AFA" w:rsidP="00204AFA"/>
              </w:tc>
              <w:tc>
                <w:tcPr>
                  <w:tcW w:w="2717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B842BE2" w14:textId="56B623B4" w:rsidR="00204AFA" w:rsidRDefault="00204AFA" w:rsidP="00204AFA">
                  <w:pPr>
                    <w:spacing w:beforeAutospacing="1" w:afterAutospacing="1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  <w:r w:rsidR="00C32B90">
                    <w:rPr>
                      <w:b/>
                    </w:rPr>
                    <w:t>:</w:t>
                  </w:r>
                </w:p>
              </w:tc>
              <w:tc>
                <w:tcPr>
                  <w:tcW w:w="79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8944916" w14:textId="7B10F335" w:rsidR="00204AFA" w:rsidRPr="00204AFA" w:rsidRDefault="00204AFA" w:rsidP="00204AF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{{</w:t>
                  </w:r>
                  <w:proofErr w:type="spellStart"/>
                  <w:r>
                    <w:rPr>
                      <w:b/>
                      <w:bCs/>
                    </w:rPr>
                    <w:t>TotalAmount</w:t>
                  </w:r>
                  <w:proofErr w:type="spellEnd"/>
                  <w:r>
                    <w:rPr>
                      <w:b/>
                      <w:bCs/>
                    </w:rPr>
                    <w:t>}}</w:t>
                  </w:r>
                </w:p>
              </w:tc>
            </w:tr>
          </w:tbl>
          <w:p w14:paraId="3B972F91" w14:textId="55786922" w:rsidR="00204AFA" w:rsidRDefault="00204AFA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ED0D11" w14:paraId="36741CA1" w14:textId="77777777" w:rsidTr="007F6B3B">
        <w:tc>
          <w:tcPr>
            <w:tcW w:w="10656" w:type="dxa"/>
          </w:tcPr>
          <w:p w14:paraId="4B697FFA" w14:textId="77777777" w:rsidR="00ED0D11" w:rsidRDefault="00ED0D11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QuotationProducts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  <w:p w14:paraId="15B75CE9" w14:textId="40DBCD8D" w:rsidR="00204AFA" w:rsidRDefault="00204AFA" w:rsidP="00492E67"/>
        </w:tc>
      </w:tr>
      <w:tr w:rsidR="00ED0D11" w14:paraId="507A8D35" w14:textId="77777777" w:rsidTr="007F6B3B">
        <w:tc>
          <w:tcPr>
            <w:tcW w:w="10656" w:type="dxa"/>
          </w:tcPr>
          <w:p w14:paraId="1F7B18FE" w14:textId="77777777" w:rsidR="00ED0D11" w:rsidRDefault="00ED0D11" w:rsidP="00492E67"/>
        </w:tc>
      </w:tr>
      <w:tr w:rsidR="00ED0D11" w14:paraId="65B2D725" w14:textId="77777777" w:rsidTr="007F6B3B">
        <w:tc>
          <w:tcPr>
            <w:tcW w:w="10656" w:type="dxa"/>
          </w:tcPr>
          <w:p w14:paraId="0888084B" w14:textId="5E631259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TotalProducts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</w:tbl>
    <w:p w14:paraId="51D63A8E" w14:textId="77777777" w:rsidR="009124ED" w:rsidRPr="00980BF9" w:rsidRDefault="009124ED" w:rsidP="00492E67"/>
    <w:p w14:paraId="37FFDDDE" w14:textId="77777777" w:rsidR="0055281F" w:rsidRDefault="0055281F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0BA1B472" w14:textId="0A7EA801" w:rsidR="00D1468B" w:rsidRPr="00147427" w:rsidRDefault="00D1468B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5943F65" w14:textId="77777777" w:rsidR="002F1F9B" w:rsidRPr="00147427" w:rsidRDefault="00D1468B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="00BB439C"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systems.</w:t>
      </w:r>
    </w:p>
    <w:p w14:paraId="3350F88F" w14:textId="77777777" w:rsidR="005A1E4E" w:rsidRPr="00147427" w:rsidRDefault="005A1E4E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21A005FE" w14:textId="04CD9B72" w:rsidR="000974D2" w:rsidRDefault="00D1468B" w:rsidP="00C70CA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7D748D81" w14:textId="77777777" w:rsidR="000974D2" w:rsidRDefault="000974D2" w:rsidP="00F13A3E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700C7CFA" w14:textId="77777777" w:rsidR="008B7BCB" w:rsidRPr="00980BF9" w:rsidRDefault="00E23F66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t xml:space="preserve">Terms &amp; </w:t>
      </w:r>
      <w:r w:rsidR="00EA7809"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2A2381FA" w14:textId="0225799D" w:rsidR="00A656C4" w:rsidRPr="00980BF9" w:rsidRDefault="00FC6141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EA7809" w:rsidRPr="00980BF9">
        <w:rPr>
          <w:rFonts w:cstheme="minorHAnsi"/>
          <w:b/>
          <w:sz w:val="28"/>
          <w:szCs w:val="28"/>
        </w:rPr>
        <w:tab/>
      </w:r>
      <w:r w:rsidR="000E7DFD"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="00A656C4" w:rsidRPr="00980BF9">
        <w:rPr>
          <w:rFonts w:cstheme="minorHAnsi"/>
          <w:b/>
          <w:sz w:val="28"/>
          <w:szCs w:val="28"/>
        </w:rPr>
        <w:t xml:space="preserve"> </w:t>
      </w:r>
      <w:r w:rsidR="00F17C9F">
        <w:rPr>
          <w:rFonts w:cstheme="minorHAnsi"/>
          <w:b/>
          <w:sz w:val="28"/>
          <w:szCs w:val="28"/>
        </w:rPr>
        <w:t>18</w:t>
      </w:r>
      <w:proofErr w:type="spellStart"/>
      <w:proofErr w:type="spellEnd"/>
      <w:r w:rsidR="00A656C4" w:rsidRPr="00980BF9">
        <w:rPr>
          <w:rFonts w:cstheme="minorHAnsi"/>
          <w:b/>
          <w:sz w:val="28"/>
          <w:szCs w:val="28"/>
        </w:rPr>
        <w:t xml:space="preserve">% </w:t>
      </w:r>
    </w:p>
    <w:p w14:paraId="2F3E10BD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 w:rsidR="000E7DFD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="00147427"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="00B56FC9"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="00B56FC9"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7B14EFFC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6D4781C4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>
        <w:rPr>
          <w:rFonts w:cstheme="minorHAnsi"/>
          <w:b/>
          <w:color w:val="000000"/>
          <w:sz w:val="28"/>
          <w:szCs w:val="28"/>
        </w:rPr>
        <w:t>:</w:t>
      </w:r>
      <w:r w:rsidR="000E7DFD"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="00B56FC9"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6B4A39B5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="00BC3840"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1994B830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theme="minorHAnsi"/>
          <w:b/>
          <w:bCs/>
          <w:sz w:val="28"/>
          <w:szCs w:val="28"/>
        </w:rPr>
        <w:t xml:space="preserve">   </w:t>
      </w:r>
      <w:r w:rsidR="00EA7809" w:rsidRPr="00980BF9">
        <w:rPr>
          <w:rFonts w:cstheme="minorHAnsi"/>
          <w:b/>
          <w:bCs/>
          <w:sz w:val="28"/>
          <w:szCs w:val="28"/>
        </w:rPr>
        <w:t xml:space="preserve"> </w:t>
      </w:r>
      <w:r w:rsidR="00147427">
        <w:rPr>
          <w:rFonts w:cstheme="minorHAnsi"/>
          <w:b/>
          <w:bCs/>
          <w:sz w:val="28"/>
          <w:szCs w:val="28"/>
        </w:rPr>
        <w:t>3</w:t>
      </w:r>
      <w:r w:rsidR="00BC3840"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796ABE69" w14:textId="77777777" w:rsidR="004B3E10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0F17AC19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1A31E891" w14:textId="77777777" w:rsidR="004B3E10" w:rsidRPr="000E7DFD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="004B3E10"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="00B56FC9"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07B3BFF9" w14:textId="77777777" w:rsidR="004B3E10" w:rsidRPr="00980BF9" w:rsidRDefault="004B3E10" w:rsidP="00F13A3E">
      <w:pPr>
        <w:pStyle w:val="NoSpacing"/>
        <w:jc w:val="right"/>
        <w:rPr>
          <w:rFonts w:cstheme="minorHAnsi"/>
          <w:sz w:val="24"/>
          <w:szCs w:val="24"/>
        </w:rPr>
      </w:pPr>
    </w:p>
    <w:p w14:paraId="15D856E7" w14:textId="77777777" w:rsidR="004B3E10" w:rsidRPr="00980BF9" w:rsidRDefault="004B3E10" w:rsidP="00E23F66">
      <w:pPr>
        <w:pStyle w:val="NoSpacing"/>
        <w:jc w:val="right"/>
        <w:rPr>
          <w:sz w:val="24"/>
          <w:szCs w:val="24"/>
        </w:rPr>
      </w:pPr>
    </w:p>
    <w:p w14:paraId="278A8C2C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09304CEE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1D03EAE1" w14:textId="77777777" w:rsidR="004B3E10" w:rsidRPr="00980BF9" w:rsidRDefault="000E7DFD" w:rsidP="00E23F66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7B37CECF" wp14:editId="2705D3D6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1" name="Picture 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bit\Downloads\WhatsApp_Image_2021-03-04_at_4.13.55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677DB" w14:textId="77777777" w:rsidR="004B3E10" w:rsidRPr="00980BF9" w:rsidRDefault="004B3E10" w:rsidP="00E23F66">
      <w:pPr>
        <w:pStyle w:val="NoSpacing"/>
        <w:jc w:val="right"/>
        <w:rPr>
          <w:b/>
          <w:sz w:val="24"/>
        </w:rPr>
      </w:pPr>
    </w:p>
    <w:p w14:paraId="2240D64A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2C69A488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BD9D27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1E6C1000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32AE91B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E18D86B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4A3370E3" w14:textId="77777777" w:rsidR="00A35065" w:rsidRPr="00980BF9" w:rsidRDefault="008B7BCB" w:rsidP="00492E67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A35065" w:rsidRPr="00980BF9" w:rsidSect="000E7D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DB64" w14:textId="77777777" w:rsidR="0080332E" w:rsidRDefault="0080332E" w:rsidP="00DA54FB">
      <w:pPr>
        <w:spacing w:after="0" w:line="240" w:lineRule="auto"/>
      </w:pPr>
      <w:r>
        <w:separator/>
      </w:r>
    </w:p>
  </w:endnote>
  <w:endnote w:type="continuationSeparator" w:id="0">
    <w:p w14:paraId="7864528D" w14:textId="77777777" w:rsidR="0080332E" w:rsidRDefault="0080332E" w:rsidP="00D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8F0" w14:textId="77777777" w:rsidR="00DA54FB" w:rsidRPr="00FD7276" w:rsidRDefault="008B7BCB" w:rsidP="000E7DFD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 w:rsidRPr="008B7BCB"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7AC56D78" wp14:editId="030599BF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7" b="1583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0332E"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08E7DF5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6" o:spid="_x0000_s1030" type="#_x0000_t32" style="position:absolute;left:0;text-align:left;margin-left:-11.8pt;margin-top:-6.35pt;width:519.0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" adj="-1569,-1,-1569"/>
      </w:pict>
    </w:r>
    <w:r w:rsidR="00DA54FB"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="00DA54FB"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="00DA54FB"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br/>
    </w:r>
    <w:r>
      <w:rPr>
        <w:rFonts w:asciiTheme="majorHAnsi" w:hAnsiTheme="majorHAnsi" w:cs="Arial"/>
        <w:color w:val="000000"/>
        <w:sz w:val="20"/>
        <w:szCs w:val="19"/>
      </w:rPr>
      <w:t xml:space="preserve">Mob: 9500506615 | 9952526615 | No:47,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Maruthamalaigounder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layout,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R.K.Puram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641006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>TN India.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 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46A9DC83" w14:textId="77777777" w:rsidR="00DA54FB" w:rsidRDefault="00DA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9BF4" w14:textId="77777777" w:rsidR="0080332E" w:rsidRDefault="0080332E" w:rsidP="00DA54FB">
      <w:pPr>
        <w:spacing w:after="0" w:line="240" w:lineRule="auto"/>
      </w:pPr>
      <w:r>
        <w:separator/>
      </w:r>
    </w:p>
  </w:footnote>
  <w:footnote w:type="continuationSeparator" w:id="0">
    <w:p w14:paraId="43749771" w14:textId="77777777" w:rsidR="0080332E" w:rsidRDefault="0080332E" w:rsidP="00DA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0087" w14:textId="77777777" w:rsidR="00234A8E" w:rsidRDefault="0080332E">
    <w:pPr>
      <w:pStyle w:val="Header"/>
    </w:pPr>
    <w:r>
      <w:rPr>
        <w:noProof/>
      </w:rPr>
      <w:pict w14:anchorId="5B630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8" o:spid="_x0000_s1027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3205" w14:textId="77777777" w:rsidR="00DA54FB" w:rsidRDefault="00A350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C08B" wp14:editId="4D51548F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Picture 1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 - Copy.png"/>
                  <pic:cNvPicPr/>
                </pic:nvPicPr>
                <pic:blipFill>
                  <a:blip r:embed="rId1"/>
                  <a:srcRect l="9600" t="7200" r="9600" b="7200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332E">
      <w:rPr>
        <w:noProof/>
      </w:rPr>
      <w:pict w14:anchorId="4425D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9" o:spid="_x0000_s1028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2" o:title="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AA1" w14:textId="77777777" w:rsidR="00234A8E" w:rsidRDefault="0080332E">
    <w:pPr>
      <w:pStyle w:val="Header"/>
    </w:pPr>
    <w:r>
      <w:rPr>
        <w:noProof/>
      </w:rPr>
      <w:pict w14:anchorId="426F2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7" o:spid="_x0000_s1026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6253A"/>
    <w:multiLevelType w:val="hybridMultilevel"/>
    <w:tmpl w:val="BA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74A"/>
    <w:multiLevelType w:val="hybridMultilevel"/>
    <w:tmpl w:val="37E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74A3"/>
    <w:multiLevelType w:val="hybridMultilevel"/>
    <w:tmpl w:val="B4C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A5E"/>
    <w:multiLevelType w:val="hybridMultilevel"/>
    <w:tmpl w:val="2F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43E"/>
    <w:multiLevelType w:val="hybridMultilevel"/>
    <w:tmpl w:val="F7B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558"/>
    <w:multiLevelType w:val="hybridMultilevel"/>
    <w:tmpl w:val="E44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9D7"/>
    <w:multiLevelType w:val="hybridMultilevel"/>
    <w:tmpl w:val="50C6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2691"/>
    <w:multiLevelType w:val="hybridMultilevel"/>
    <w:tmpl w:val="6CBE2FBC"/>
    <w:lvl w:ilvl="0" w:tplc="40090001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9FA02A86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A412C8E6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955A1FB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44B8D256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D71866E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15000B0C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1E562184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1340FC76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D857FA5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11C1"/>
    <w:multiLevelType w:val="hybridMultilevel"/>
    <w:tmpl w:val="1000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53D3A"/>
    <w:multiLevelType w:val="hybridMultilevel"/>
    <w:tmpl w:val="3CE0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6423"/>
    <w:multiLevelType w:val="hybridMultilevel"/>
    <w:tmpl w:val="46C8D9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C94E78"/>
    <w:multiLevelType w:val="hybridMultilevel"/>
    <w:tmpl w:val="2D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3232"/>
    <w:multiLevelType w:val="hybridMultilevel"/>
    <w:tmpl w:val="BE9E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8BD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4A"/>
    <w:rsid w:val="00005569"/>
    <w:rsid w:val="00015CBB"/>
    <w:rsid w:val="0002324C"/>
    <w:rsid w:val="00023ACA"/>
    <w:rsid w:val="0003248B"/>
    <w:rsid w:val="00034265"/>
    <w:rsid w:val="00037741"/>
    <w:rsid w:val="00051235"/>
    <w:rsid w:val="00051895"/>
    <w:rsid w:val="0005462C"/>
    <w:rsid w:val="00064501"/>
    <w:rsid w:val="00070786"/>
    <w:rsid w:val="000961DF"/>
    <w:rsid w:val="00096853"/>
    <w:rsid w:val="000974D2"/>
    <w:rsid w:val="00097E9C"/>
    <w:rsid w:val="000A1795"/>
    <w:rsid w:val="000A2C2D"/>
    <w:rsid w:val="000B0071"/>
    <w:rsid w:val="000B3745"/>
    <w:rsid w:val="000C5B46"/>
    <w:rsid w:val="000E34CE"/>
    <w:rsid w:val="000E7DFD"/>
    <w:rsid w:val="000F1FB0"/>
    <w:rsid w:val="000F6D28"/>
    <w:rsid w:val="00106C51"/>
    <w:rsid w:val="001203FE"/>
    <w:rsid w:val="00122556"/>
    <w:rsid w:val="001355DB"/>
    <w:rsid w:val="0014292E"/>
    <w:rsid w:val="00143BF7"/>
    <w:rsid w:val="00143C97"/>
    <w:rsid w:val="00147427"/>
    <w:rsid w:val="00147AC3"/>
    <w:rsid w:val="00147AD8"/>
    <w:rsid w:val="0016022C"/>
    <w:rsid w:val="00177237"/>
    <w:rsid w:val="0018040E"/>
    <w:rsid w:val="001962A5"/>
    <w:rsid w:val="001A05FB"/>
    <w:rsid w:val="001A1F63"/>
    <w:rsid w:val="001A6D2C"/>
    <w:rsid w:val="001B09F8"/>
    <w:rsid w:val="001C1799"/>
    <w:rsid w:val="001C6D6E"/>
    <w:rsid w:val="001F717F"/>
    <w:rsid w:val="00204AFA"/>
    <w:rsid w:val="00206E39"/>
    <w:rsid w:val="002146F4"/>
    <w:rsid w:val="00221715"/>
    <w:rsid w:val="00234A8E"/>
    <w:rsid w:val="002365EC"/>
    <w:rsid w:val="002419DD"/>
    <w:rsid w:val="002426DC"/>
    <w:rsid w:val="00267E24"/>
    <w:rsid w:val="00282A03"/>
    <w:rsid w:val="00283552"/>
    <w:rsid w:val="002936B9"/>
    <w:rsid w:val="002A08E5"/>
    <w:rsid w:val="002A0E4F"/>
    <w:rsid w:val="002A2038"/>
    <w:rsid w:val="002A6DC0"/>
    <w:rsid w:val="002C2E68"/>
    <w:rsid w:val="002C3077"/>
    <w:rsid w:val="002C74F7"/>
    <w:rsid w:val="002D179E"/>
    <w:rsid w:val="002D4FF5"/>
    <w:rsid w:val="002D5F4F"/>
    <w:rsid w:val="002E4FCF"/>
    <w:rsid w:val="002F190E"/>
    <w:rsid w:val="002F1F9B"/>
    <w:rsid w:val="002F2FF0"/>
    <w:rsid w:val="002F6800"/>
    <w:rsid w:val="00332180"/>
    <w:rsid w:val="0034399F"/>
    <w:rsid w:val="00343EE6"/>
    <w:rsid w:val="003441CD"/>
    <w:rsid w:val="00390937"/>
    <w:rsid w:val="003A6A6A"/>
    <w:rsid w:val="003C5B71"/>
    <w:rsid w:val="003C65E9"/>
    <w:rsid w:val="003F10B0"/>
    <w:rsid w:val="003F176B"/>
    <w:rsid w:val="003F7D41"/>
    <w:rsid w:val="004061D8"/>
    <w:rsid w:val="0041248B"/>
    <w:rsid w:val="00416160"/>
    <w:rsid w:val="0042251E"/>
    <w:rsid w:val="004379D7"/>
    <w:rsid w:val="00437CF9"/>
    <w:rsid w:val="004468C1"/>
    <w:rsid w:val="00457DCA"/>
    <w:rsid w:val="00461161"/>
    <w:rsid w:val="00462D05"/>
    <w:rsid w:val="00465463"/>
    <w:rsid w:val="00466A37"/>
    <w:rsid w:val="0048296B"/>
    <w:rsid w:val="004865E8"/>
    <w:rsid w:val="00492E67"/>
    <w:rsid w:val="004B1908"/>
    <w:rsid w:val="004B286C"/>
    <w:rsid w:val="004B3E10"/>
    <w:rsid w:val="004C3365"/>
    <w:rsid w:val="004D5C6E"/>
    <w:rsid w:val="004F7A89"/>
    <w:rsid w:val="00501C9B"/>
    <w:rsid w:val="005021EB"/>
    <w:rsid w:val="005166C2"/>
    <w:rsid w:val="00526AC3"/>
    <w:rsid w:val="005278E7"/>
    <w:rsid w:val="005412CF"/>
    <w:rsid w:val="00544083"/>
    <w:rsid w:val="00550425"/>
    <w:rsid w:val="0055281F"/>
    <w:rsid w:val="00571106"/>
    <w:rsid w:val="00580F32"/>
    <w:rsid w:val="005874DF"/>
    <w:rsid w:val="00595F8A"/>
    <w:rsid w:val="005A1E4E"/>
    <w:rsid w:val="005B4DC3"/>
    <w:rsid w:val="005C7200"/>
    <w:rsid w:val="005D03F7"/>
    <w:rsid w:val="005D3ACF"/>
    <w:rsid w:val="005D584A"/>
    <w:rsid w:val="005D753F"/>
    <w:rsid w:val="005F01B1"/>
    <w:rsid w:val="006012E6"/>
    <w:rsid w:val="0061475A"/>
    <w:rsid w:val="0061658B"/>
    <w:rsid w:val="00617AF7"/>
    <w:rsid w:val="006316A0"/>
    <w:rsid w:val="00633DAF"/>
    <w:rsid w:val="00635BCD"/>
    <w:rsid w:val="00641938"/>
    <w:rsid w:val="00642A16"/>
    <w:rsid w:val="00662136"/>
    <w:rsid w:val="006715A1"/>
    <w:rsid w:val="0067584F"/>
    <w:rsid w:val="006844DE"/>
    <w:rsid w:val="0069512C"/>
    <w:rsid w:val="00695CF5"/>
    <w:rsid w:val="006A0819"/>
    <w:rsid w:val="006A5C8F"/>
    <w:rsid w:val="006B2809"/>
    <w:rsid w:val="006B287B"/>
    <w:rsid w:val="006B44D8"/>
    <w:rsid w:val="006C1E9A"/>
    <w:rsid w:val="006C222B"/>
    <w:rsid w:val="006C3535"/>
    <w:rsid w:val="006D735A"/>
    <w:rsid w:val="00723FAB"/>
    <w:rsid w:val="0073687E"/>
    <w:rsid w:val="00736E7A"/>
    <w:rsid w:val="00742478"/>
    <w:rsid w:val="00750408"/>
    <w:rsid w:val="00755698"/>
    <w:rsid w:val="00771123"/>
    <w:rsid w:val="00773DBF"/>
    <w:rsid w:val="007744AE"/>
    <w:rsid w:val="007831AB"/>
    <w:rsid w:val="007858D1"/>
    <w:rsid w:val="00795B72"/>
    <w:rsid w:val="007B3C9D"/>
    <w:rsid w:val="007C76CD"/>
    <w:rsid w:val="007D1CD9"/>
    <w:rsid w:val="007E06D3"/>
    <w:rsid w:val="007E09FF"/>
    <w:rsid w:val="007E1E58"/>
    <w:rsid w:val="007E63A3"/>
    <w:rsid w:val="007E7AFA"/>
    <w:rsid w:val="007F6B3B"/>
    <w:rsid w:val="0080332E"/>
    <w:rsid w:val="00804610"/>
    <w:rsid w:val="00813D65"/>
    <w:rsid w:val="0082153B"/>
    <w:rsid w:val="00826018"/>
    <w:rsid w:val="00826B0F"/>
    <w:rsid w:val="008328D2"/>
    <w:rsid w:val="00843299"/>
    <w:rsid w:val="008564B9"/>
    <w:rsid w:val="00867681"/>
    <w:rsid w:val="0087283C"/>
    <w:rsid w:val="00876FC6"/>
    <w:rsid w:val="008B7BCB"/>
    <w:rsid w:val="008C1032"/>
    <w:rsid w:val="008C6A71"/>
    <w:rsid w:val="008D003A"/>
    <w:rsid w:val="008F0053"/>
    <w:rsid w:val="008F7EF1"/>
    <w:rsid w:val="00900B6C"/>
    <w:rsid w:val="00905CEA"/>
    <w:rsid w:val="009124ED"/>
    <w:rsid w:val="00946F41"/>
    <w:rsid w:val="00955EBB"/>
    <w:rsid w:val="00962AE0"/>
    <w:rsid w:val="00964A90"/>
    <w:rsid w:val="0097341F"/>
    <w:rsid w:val="00980BF9"/>
    <w:rsid w:val="00985322"/>
    <w:rsid w:val="0099494C"/>
    <w:rsid w:val="00994F5C"/>
    <w:rsid w:val="00997B31"/>
    <w:rsid w:val="009B212D"/>
    <w:rsid w:val="009D79C9"/>
    <w:rsid w:val="009E1FBA"/>
    <w:rsid w:val="009E4305"/>
    <w:rsid w:val="00A35065"/>
    <w:rsid w:val="00A37A37"/>
    <w:rsid w:val="00A40F3C"/>
    <w:rsid w:val="00A656C4"/>
    <w:rsid w:val="00A71FD0"/>
    <w:rsid w:val="00A75A87"/>
    <w:rsid w:val="00A8545E"/>
    <w:rsid w:val="00A92E9A"/>
    <w:rsid w:val="00A94889"/>
    <w:rsid w:val="00AB258B"/>
    <w:rsid w:val="00AB3D43"/>
    <w:rsid w:val="00AC44ED"/>
    <w:rsid w:val="00AD5351"/>
    <w:rsid w:val="00AE6574"/>
    <w:rsid w:val="00B041AD"/>
    <w:rsid w:val="00B05929"/>
    <w:rsid w:val="00B14ECF"/>
    <w:rsid w:val="00B22548"/>
    <w:rsid w:val="00B23D2B"/>
    <w:rsid w:val="00B3577F"/>
    <w:rsid w:val="00B37D09"/>
    <w:rsid w:val="00B4692D"/>
    <w:rsid w:val="00B53D40"/>
    <w:rsid w:val="00B56CDF"/>
    <w:rsid w:val="00B56FC9"/>
    <w:rsid w:val="00B648D1"/>
    <w:rsid w:val="00B65310"/>
    <w:rsid w:val="00B81245"/>
    <w:rsid w:val="00B81A7A"/>
    <w:rsid w:val="00B9549F"/>
    <w:rsid w:val="00BA6369"/>
    <w:rsid w:val="00BB439C"/>
    <w:rsid w:val="00BC3840"/>
    <w:rsid w:val="00BC40AB"/>
    <w:rsid w:val="00BD371E"/>
    <w:rsid w:val="00BD7860"/>
    <w:rsid w:val="00BE288C"/>
    <w:rsid w:val="00BE42D9"/>
    <w:rsid w:val="00C05FDA"/>
    <w:rsid w:val="00C0777C"/>
    <w:rsid w:val="00C102D1"/>
    <w:rsid w:val="00C13720"/>
    <w:rsid w:val="00C24C96"/>
    <w:rsid w:val="00C27020"/>
    <w:rsid w:val="00C2749B"/>
    <w:rsid w:val="00C32B90"/>
    <w:rsid w:val="00C338B0"/>
    <w:rsid w:val="00C44AD2"/>
    <w:rsid w:val="00C52F6C"/>
    <w:rsid w:val="00C56390"/>
    <w:rsid w:val="00C676F0"/>
    <w:rsid w:val="00C70CA1"/>
    <w:rsid w:val="00CB1E1C"/>
    <w:rsid w:val="00CC1047"/>
    <w:rsid w:val="00CC3AFD"/>
    <w:rsid w:val="00D009D1"/>
    <w:rsid w:val="00D1468B"/>
    <w:rsid w:val="00D14739"/>
    <w:rsid w:val="00D24B57"/>
    <w:rsid w:val="00D350DB"/>
    <w:rsid w:val="00D35710"/>
    <w:rsid w:val="00D36509"/>
    <w:rsid w:val="00D37EE2"/>
    <w:rsid w:val="00D41102"/>
    <w:rsid w:val="00D458CC"/>
    <w:rsid w:val="00D619B5"/>
    <w:rsid w:val="00D622A4"/>
    <w:rsid w:val="00D722B6"/>
    <w:rsid w:val="00D72565"/>
    <w:rsid w:val="00D72D20"/>
    <w:rsid w:val="00D73602"/>
    <w:rsid w:val="00D76D49"/>
    <w:rsid w:val="00D773AC"/>
    <w:rsid w:val="00D85511"/>
    <w:rsid w:val="00D861BA"/>
    <w:rsid w:val="00D957F1"/>
    <w:rsid w:val="00DA54FB"/>
    <w:rsid w:val="00DA693E"/>
    <w:rsid w:val="00DB3F20"/>
    <w:rsid w:val="00DD22BF"/>
    <w:rsid w:val="00DF0D6F"/>
    <w:rsid w:val="00DF0E08"/>
    <w:rsid w:val="00E0368F"/>
    <w:rsid w:val="00E0494B"/>
    <w:rsid w:val="00E13671"/>
    <w:rsid w:val="00E16121"/>
    <w:rsid w:val="00E223B7"/>
    <w:rsid w:val="00E23F66"/>
    <w:rsid w:val="00E264D7"/>
    <w:rsid w:val="00E314F7"/>
    <w:rsid w:val="00E3443A"/>
    <w:rsid w:val="00E371A1"/>
    <w:rsid w:val="00E47703"/>
    <w:rsid w:val="00E619DC"/>
    <w:rsid w:val="00E7346F"/>
    <w:rsid w:val="00E76F33"/>
    <w:rsid w:val="00E76F6F"/>
    <w:rsid w:val="00E87208"/>
    <w:rsid w:val="00E94844"/>
    <w:rsid w:val="00EA7809"/>
    <w:rsid w:val="00EB4827"/>
    <w:rsid w:val="00EC3D1D"/>
    <w:rsid w:val="00ED0D11"/>
    <w:rsid w:val="00ED3C8B"/>
    <w:rsid w:val="00ED50A2"/>
    <w:rsid w:val="00EE791F"/>
    <w:rsid w:val="00F03A2B"/>
    <w:rsid w:val="00F13A3E"/>
    <w:rsid w:val="00F17C9F"/>
    <w:rsid w:val="00F210EF"/>
    <w:rsid w:val="00F23972"/>
    <w:rsid w:val="00F255EB"/>
    <w:rsid w:val="00F33B80"/>
    <w:rsid w:val="00F364BA"/>
    <w:rsid w:val="00F40BD8"/>
    <w:rsid w:val="00F41EC9"/>
    <w:rsid w:val="00F63608"/>
    <w:rsid w:val="00F817CD"/>
    <w:rsid w:val="00F82DA8"/>
    <w:rsid w:val="00F866C1"/>
    <w:rsid w:val="00F95191"/>
    <w:rsid w:val="00F962F0"/>
    <w:rsid w:val="00FA0AA7"/>
    <w:rsid w:val="00FA36D0"/>
    <w:rsid w:val="00FB2659"/>
    <w:rsid w:val="00FC18FC"/>
    <w:rsid w:val="00FC6141"/>
    <w:rsid w:val="00FD46E2"/>
    <w:rsid w:val="00FE28C4"/>
    <w:rsid w:val="00FE2DBC"/>
    <w:rsid w:val="00FE2EE6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CDB08D"/>
  <w15:docId w15:val="{D9DBE565-4124-41E9-816B-42C5C41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link w:val="Heading1Char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FB"/>
  </w:style>
  <w:style w:type="paragraph" w:styleId="Footer">
    <w:name w:val="footer"/>
    <w:basedOn w:val="Normal"/>
    <w:link w:val="FooterChar"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4FB"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57</cp:revision>
  <cp:lastPrinted>2021-06-30T11:20:00Z</cp:lastPrinted>
  <dcterms:created xsi:type="dcterms:W3CDTF">2021-09-04T09:12:00Z</dcterms:created>
  <dcterms:modified xsi:type="dcterms:W3CDTF">2021-10-25T00:49:00Z</dcterms:modified>
</cp:coreProperties>
</file>
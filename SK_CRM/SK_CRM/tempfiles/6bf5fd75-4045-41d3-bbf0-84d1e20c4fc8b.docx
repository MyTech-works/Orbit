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7A7F" w14:textId="77777777" w:rsidR="009C7E45" w:rsidRDefault="009D0A61"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 w:rsidRPr="00980BF9">
        <w:rPr>
          <w:rFonts w:cs="Arial"/>
          <w:b/>
          <w:color w:val="365F91" w:themeColor="accent1" w:themeShade="BF"/>
          <w:sz w:val="21"/>
          <w:szCs w:val="21"/>
        </w:rPr>
        <w:t xml:space="preserve">Mfrs: </w:t>
      </w:r>
      <w:r w:rsidRPr="00980BF9">
        <w:rPr>
          <w:rFonts w:cs="Arial"/>
          <w:b/>
          <w:color w:val="365F91" w:themeColor="accent1" w:themeShade="BF"/>
          <w:sz w:val="21"/>
          <w:szCs w:val="21"/>
        </w:rPr>
        <w:t>S</w:t>
      </w:r>
      <w:r w:rsidRPr="00980BF9">
        <w:rPr>
          <w:rFonts w:cs="Arial"/>
          <w:b/>
          <w:color w:val="365F91" w:themeColor="accent1" w:themeShade="BF"/>
          <w:sz w:val="21"/>
          <w:szCs w:val="21"/>
        </w:rPr>
        <w:t>hredder machines</w:t>
      </w:r>
      <w:r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Pr="00980BF9">
        <w:rPr>
          <w:rFonts w:cs="Arial"/>
          <w:b/>
          <w:color w:val="365F91" w:themeColor="accent1" w:themeShade="BF"/>
          <w:sz w:val="21"/>
          <w:szCs w:val="21"/>
        </w:rPr>
        <w:t>|</w:t>
      </w:r>
      <w:r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Dewatering machines</w:t>
      </w:r>
      <w:r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Pr="00980BF9">
        <w:rPr>
          <w:rFonts w:cs="Arial"/>
          <w:b/>
          <w:color w:val="365F91" w:themeColor="accent1" w:themeShade="BF"/>
          <w:sz w:val="21"/>
          <w:szCs w:val="21"/>
        </w:rPr>
        <w:t>|</w:t>
      </w:r>
      <w:r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Pr="00980BF9">
        <w:rPr>
          <w:rFonts w:cs="Arial"/>
          <w:b/>
          <w:color w:val="365F91" w:themeColor="accent1" w:themeShade="BF"/>
          <w:sz w:val="21"/>
          <w:szCs w:val="21"/>
        </w:rPr>
        <w:t>Conveyors | W</w:t>
      </w:r>
      <w:r w:rsidRPr="00980BF9">
        <w:rPr>
          <w:rFonts w:cs="Arial"/>
          <w:b/>
          <w:color w:val="365F91" w:themeColor="accent1" w:themeShade="BF"/>
          <w:sz w:val="21"/>
          <w:szCs w:val="21"/>
        </w:rPr>
        <w:t>ire strippers</w:t>
      </w:r>
      <w:r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Pr="00980BF9">
        <w:rPr>
          <w:rFonts w:cs="Arial"/>
          <w:b/>
          <w:color w:val="365F91" w:themeColor="accent1" w:themeShade="BF"/>
          <w:sz w:val="21"/>
          <w:szCs w:val="21"/>
        </w:rPr>
        <w:t>| Reverse Vending Machines</w:t>
      </w:r>
    </w:p>
    <w:p w14:paraId="03C5424B" w14:textId="77777777" w:rsidR="009C7E45" w:rsidRDefault="009C7E45">
      <w:pPr>
        <w:jc w:val="right"/>
        <w:rPr>
          <w:color w:val="365F91" w:themeColor="accent1" w:themeShade="BF"/>
          <w:sz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90"/>
      </w:tblGrid>
      <w:tr w:rsidR="009C7E45" w14:paraId="38F3D9DF" w14:textId="77777777" w:rsidTr="003F10B0">
        <w:trPr>
          <w:trHeight w:val="2665"/>
        </w:trPr>
        <w:tc>
          <w:tcPr>
            <w:tcW w:w="10690" w:type="dxa"/>
          </w:tcPr>
          <w:p w14:paraId="418CD6F1" w14:textId="77777777" w:rsidR="009C7E45" w:rsidRDefault="009D0A61">
            <w:pPr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</w:pPr>
            <w:r>
              <w:pict w14:anchorId="5683AF0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3" type="#_x0000_t202" style="position:absolute;margin-left:273.25pt;margin-top:4.55pt;width:246.3pt;height:31.5pt;z-index:251674624;visibility:visible;mso-width-relative:margin;mso-height-relative:margin" filled="f" stroked="f">
                  <v:textbox>
                    <w:txbxContent>
                      <w:p w14:paraId="068A74AE" w14:textId="77777777" w:rsidR="009C7E45" w:rsidRDefault="009D0A61"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00B0F0"/>
                            <w:sz w:val="38"/>
                          </w:rPr>
                        </w:pPr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>Sales Quotation</w:t>
                        </w:r>
                      </w:p>
                    </w:txbxContent>
                  </v:textbox>
                </v:shape>
              </w:pict>
            </w:r>
            <w:r w:rsidRPr="00D37EE2"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  <w:t>ORBIT MACHINES</w:t>
            </w:r>
          </w:p>
          <w:p w14:paraId="531EAF05" w14:textId="77777777" w:rsidR="009C7E45" w:rsidRDefault="009D0A61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S.F No .458,Door No.47, Maruthamalai Gounder Layout, </w:t>
            </w:r>
          </w:p>
          <w:p w14:paraId="5B2D39FE" w14:textId="77777777" w:rsidR="009C7E45" w:rsidRDefault="009D0A61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R.K Puram,  Sathy Road, Ganapathy,</w:t>
            </w:r>
          </w:p>
          <w:p w14:paraId="7116A3AE" w14:textId="77777777" w:rsidR="009C7E45" w:rsidRPr="00A23AC0" w:rsidRDefault="009D0A61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pt-BR"/>
              </w:rPr>
            </w:pPr>
            <w:r>
              <w:pict w14:anchorId="14DF1D8E">
                <v:shape id="_x0000_s2052" type="#_x0000_t202" style="position:absolute;margin-left:238.5pt;margin-top:9.7pt;width:284.05pt;height:73.9pt;z-index:251666432;visibility:visible;mso-width-relative:margin;mso-height-relative:margin" filled="f" stroked="f">
                  <v:textbox>
                    <w:txbxContent>
                      <w:p w14:paraId="1FA9B73C" w14:textId="77777777" w:rsidR="009C7E45" w:rsidRDefault="009D0A61">
                        <w:pPr>
                          <w:spacing w:line="240" w:lineRule="auto"/>
                          <w:jc w:val="right"/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Date</w:t>
                        </w:r>
                        <w:r w:rsidRPr="00FE2DBC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:</w:t>
                        </w:r>
                        <w:r w:rsidRPr="00FE2DBC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Nov 30, 2021</w:t>
                        </w:r>
                      </w:p>
                      <w:p w14:paraId="4CE72C1F" w14:textId="77777777" w:rsidR="009C7E45" w:rsidRDefault="009D0A61">
                        <w:pPr>
                          <w:spacing w:line="240" w:lineRule="auto"/>
                          <w:jc w:val="right"/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Quotation No:</w:t>
                        </w:r>
                        <w:r w:rsidRPr="00FE2DBC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624-A/QTN/OM/2021-2022/1</w:t>
                        </w:r>
                      </w:p>
                      <w:p w14:paraId="5B948B5C" w14:textId="77777777" w:rsidR="009C7E45" w:rsidRDefault="009C7E45">
                        <w:pPr>
                          <w:rPr>
                            <w:rFonts w:ascii="Century Gothic" w:hAnsi="Century Gothic" w:cstheme="minorHAnsi"/>
                            <w:b/>
                          </w:rPr>
                        </w:pPr>
                      </w:p>
                      <w:p w14:paraId="6CB32A0D" w14:textId="77777777" w:rsidR="009C7E45" w:rsidRDefault="009D0A61">
                        <w:pPr>
                          <w:jc w:val="right"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no:</w:t>
                        </w:r>
                      </w:p>
                    </w:txbxContent>
                  </v:textbox>
                </v:shape>
              </w:pict>
            </w:r>
            <w:r w:rsidRPr="00A23AC0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pt-BR"/>
              </w:rPr>
              <w:t>Coimbatore - Tamil Nadu, India Pin: 641006</w:t>
            </w:r>
          </w:p>
          <w:p w14:paraId="0C924552" w14:textId="77777777" w:rsidR="009C7E45" w:rsidRPr="00A23AC0" w:rsidRDefault="009D0A61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pt-BR"/>
              </w:rPr>
            </w:pPr>
            <w:r w:rsidRPr="00A23AC0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pt-BR"/>
              </w:rPr>
              <w:t>balasuresh34@gmail.com</w:t>
            </w:r>
          </w:p>
          <w:p w14:paraId="627A1F0C" w14:textId="77777777" w:rsidR="009C7E45" w:rsidRPr="00A23AC0" w:rsidRDefault="009C7E45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pt-BR"/>
              </w:rPr>
            </w:pPr>
          </w:p>
          <w:p w14:paraId="0205FB69" w14:textId="77777777" w:rsidR="009C7E45" w:rsidRPr="00A23AC0" w:rsidRDefault="009D0A61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pt-BR"/>
              </w:rPr>
            </w:pPr>
            <w:r w:rsidRPr="00A23AC0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pt-BR"/>
              </w:rPr>
              <w:t>Mob: 07971272680</w:t>
            </w:r>
          </w:p>
          <w:p w14:paraId="3A8A9BC6" w14:textId="77777777" w:rsidR="009C7E45" w:rsidRPr="00A23AC0" w:rsidRDefault="009D0A61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pt-BR"/>
              </w:rPr>
            </w:pPr>
            <w:r w:rsidRPr="00A23AC0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pt-BR"/>
              </w:rPr>
              <w:t>www.orbitmachines.in</w:t>
            </w:r>
          </w:p>
          <w:p w14:paraId="7286D059" w14:textId="77777777" w:rsidR="009C7E45" w:rsidRDefault="009D0A61">
            <w:pPr>
              <w:rPr>
                <w:sz w:val="20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TIN: 33822104104  | GSTIN: 33BSVPB7613LIZE </w:t>
            </w:r>
          </w:p>
        </w:tc>
      </w:tr>
    </w:tbl>
    <w:p w14:paraId="7DFA1D72" w14:textId="77777777" w:rsidR="009C7E45" w:rsidRDefault="009D0A61">
      <w:pPr>
        <w:ind w:left="-284" w:firstLine="142"/>
        <w:rPr>
          <w:sz w:val="20"/>
        </w:rPr>
      </w:pPr>
      <w:r>
        <w:pict w14:anchorId="4E7D7AEB">
          <v:shape id="_x0000_s2051" type="#_x0000_t202" style="position:absolute;left:0;text-align:left;margin-left:-12.3pt;margin-top:20.8pt;width:567.75pt;height:200.35pt;z-index:251671552;visibility:visible;mso-position-horizontal-relative:text;mso-position-vertical-relative:text;mso-width-relative:margin;mso-height-relative:margin" filled="f" stroked="f">
            <v:textbox>
              <w:txbxContent>
                <w:tbl>
                  <w:tblPr>
                    <w:tblStyle w:val="TableGrid"/>
                    <w:tblW w:w="10710" w:type="dxa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6210"/>
                    <w:gridCol w:w="4500"/>
                  </w:tblGrid>
                  <w:tr w:rsidR="009C7E45" w14:paraId="435C9BDF" w14:textId="77777777" w:rsidTr="003F10B0">
                    <w:trPr>
                      <w:trHeight w:val="1700"/>
                    </w:trPr>
                    <w:tc>
                      <w:tcPr>
                        <w:tcW w:w="6210" w:type="dxa"/>
                      </w:tcPr>
                      <w:p w14:paraId="1A5DEF43" w14:textId="77777777" w:rsidR="009C7E45" w:rsidRDefault="009D0A61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TO:</w:t>
                        </w:r>
                      </w:p>
                      <w:p w14:paraId="20B093BD" w14:textId="77777777" w:rsidR="009C7E45" w:rsidRDefault="009D0A61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parry agro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,</w:t>
                        </w:r>
                      </w:p>
                      <w:p w14:paraId="31208E8E" w14:textId="77777777" w:rsidR="009C7E45" w:rsidRDefault="009D0A61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47,maruathamalaigounder layout</w:t>
                        </w:r>
                      </w:p>
                      <w:p w14:paraId="4909AFB5" w14:textId="77777777" w:rsidR="009C7E45" w:rsidRPr="00A23AC0" w:rsidRDefault="009D0A61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  <w:lang w:val="pt-BR"/>
                          </w:rPr>
                        </w:pPr>
                        <w:r w:rsidRPr="00A23AC0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  <w:lang w:val="pt-BR"/>
                          </w:rPr>
                          <w:t>ganapthy</w:t>
                        </w:r>
                      </w:p>
                      <w:p w14:paraId="13A68F98" w14:textId="77777777" w:rsidR="009C7E45" w:rsidRPr="00A23AC0" w:rsidRDefault="009D0A61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  <w:lang w:val="pt-BR"/>
                          </w:rPr>
                        </w:pPr>
                        <w:r w:rsidRPr="00A23AC0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  <w:lang w:val="pt-BR"/>
                          </w:rPr>
                          <w:t>coimbatore Pin: 641006</w:t>
                        </w:r>
                      </w:p>
                      <w:p w14:paraId="77DF6FB7" w14:textId="77777777" w:rsidR="009C7E45" w:rsidRPr="00A23AC0" w:rsidRDefault="009D0A61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  <w:lang w:val="pt-BR"/>
                          </w:rPr>
                        </w:pPr>
                        <w:r w:rsidRPr="00A23AC0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  <w:lang w:val="pt-BR"/>
                          </w:rPr>
                          <w:t>9952566615</w:t>
                        </w:r>
                      </w:p>
                      <w:p w14:paraId="51CDB3D8" w14:textId="77777777" w:rsidR="009C7E45" w:rsidRPr="00A23AC0" w:rsidRDefault="009D0A61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  <w:lang w:val="pt-BR"/>
                          </w:rPr>
                        </w:pPr>
                        <w:r w:rsidRPr="00A23AC0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  <w:lang w:val="pt-BR"/>
                          </w:rPr>
                          <w:t>balasuresh@gmail.com</w:t>
                        </w:r>
                      </w:p>
                    </w:tc>
                    <w:tc>
                      <w:tcPr>
                        <w:tcW w:w="4500" w:type="dxa"/>
                      </w:tcPr>
                      <w:p w14:paraId="5B7942C1" w14:textId="77777777" w:rsidR="009C7E45" w:rsidRDefault="009D0A61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Ref Person: Mr.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parry agro</w:t>
                        </w:r>
                      </w:p>
                      <w:p w14:paraId="5602C56C" w14:textId="77777777" w:rsidR="009C7E45" w:rsidRDefault="009D0A61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Contact no: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9952566615</w:t>
                        </w:r>
                      </w:p>
                    </w:tc>
                  </w:tr>
                </w:tbl>
                <w:p w14:paraId="52D49978" w14:textId="77777777" w:rsidR="009C7E45" w:rsidRDefault="009C7E45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41107A2B" w14:textId="77777777" w:rsidR="009C7E45" w:rsidRDefault="009D0A61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 w14:paraId="302B9AD7" w14:textId="77777777" w:rsidR="009C7E45" w:rsidRDefault="009D0A61"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>We are pleased to quote you the following:</w:t>
                  </w:r>
                </w:p>
                <w:p w14:paraId="13DFEE12" w14:textId="77777777" w:rsidR="009C7E45" w:rsidRDefault="009C7E45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10BCD25A" w14:textId="77777777" w:rsidR="009C7E45" w:rsidRDefault="009C7E45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36DE87CF" w14:textId="77777777" w:rsidR="009C7E45" w:rsidRDefault="009C7E45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120CE41F" w14:textId="77777777" w:rsidR="009C7E45" w:rsidRDefault="009D0A61"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>We are pleased to quote you the following:</w:t>
                  </w:r>
                </w:p>
                <w:p w14:paraId="13983D86" w14:textId="77777777" w:rsidR="009C7E45" w:rsidRDefault="009C7E45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527D035D" w14:textId="77777777" w:rsidR="009C7E45" w:rsidRDefault="009C7E45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20F6DDC7" w14:textId="77777777" w:rsidR="009C7E45" w:rsidRDefault="009C7E45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39A6F0B6" w14:textId="77777777" w:rsidR="009C7E45" w:rsidRDefault="009C7E45">
                  <w:pPr>
                    <w:rPr>
                      <w:rFonts w:ascii="Century Gothic" w:hAnsi="Century Gothic"/>
                    </w:rPr>
                  </w:pPr>
                </w:p>
                <w:p w14:paraId="546D52A7" w14:textId="77777777" w:rsidR="009C7E45" w:rsidRDefault="009C7E45"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 w14:paraId="7F488BA8" w14:textId="77777777" w:rsidR="009C7E45" w:rsidRDefault="009C7E45">
      <w:pPr>
        <w:rPr>
          <w:sz w:val="20"/>
        </w:rPr>
      </w:pPr>
    </w:p>
    <w:p w14:paraId="1D22A5F1" w14:textId="77777777" w:rsidR="009C7E45" w:rsidRDefault="009C7E45">
      <w:pPr>
        <w:rPr>
          <w:sz w:val="20"/>
        </w:rPr>
      </w:pPr>
    </w:p>
    <w:p w14:paraId="5544D668" w14:textId="77777777" w:rsidR="009C7E45" w:rsidRDefault="009C7E45">
      <w:pPr>
        <w:rPr>
          <w:sz w:val="20"/>
        </w:rPr>
      </w:pPr>
    </w:p>
    <w:p w14:paraId="4CE2350A" w14:textId="77777777" w:rsidR="009C7E45" w:rsidRDefault="009C7E45"/>
    <w:p w14:paraId="1D1991A2" w14:textId="77777777" w:rsidR="009C7E45" w:rsidRDefault="009C7E45">
      <w:pPr>
        <w:rPr>
          <w:rFonts w:eastAsiaTheme="majorEastAsia" w:cstheme="majorBidi"/>
          <w:spacing w:val="5"/>
          <w:kern w:val="28"/>
          <w:sz w:val="40"/>
          <w:szCs w:val="52"/>
        </w:rPr>
      </w:pPr>
    </w:p>
    <w:p w14:paraId="78F4B4E3" w14:textId="77777777" w:rsidR="009C7E45" w:rsidRDefault="009C7E45">
      <w:pPr>
        <w:rPr>
          <w:rFonts w:eastAsiaTheme="majorEastAsia" w:cstheme="majorBidi"/>
          <w:spacing w:val="5"/>
          <w:kern w:val="28"/>
          <w:sz w:val="40"/>
          <w:szCs w:val="52"/>
        </w:rPr>
      </w:pPr>
    </w:p>
    <w:p w14:paraId="5ECC5BC7" w14:textId="77777777" w:rsidR="009C7E45" w:rsidRDefault="009C7E4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9C7E45" w14:paraId="04E1B4D1" w14:textId="77777777" w:rsidTr="007F6B3B">
        <w:tc>
          <w:tcPr>
            <w:tcW w:w="10656" w:type="dxa"/>
          </w:tcPr>
          <w:p w14:paraId="60E9D01C" w14:textId="77777777" w:rsidR="009C7E45" w:rsidRDefault="009C7E45"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R="009C7E45" w14:paraId="485AF265" w14:textId="77777777" w:rsidTr="007F6B3B">
        <w:tc>
          <w:tcPr>
            <w:tcW w:w="10656" w:type="dxa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1167"/>
              <w:gridCol w:w="1943"/>
              <w:gridCol w:w="5671"/>
              <w:gridCol w:w="1643"/>
            </w:tblGrid>
            <w:tr w:rsidR="00A23AC0" w14:paraId="0A0127AB" w14:textId="77777777" w:rsidTr="00A23AC0">
              <w:tc>
                <w:tcPr>
                  <w:tcW w:w="56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61E265F4" w14:textId="77777777" w:rsidR="009C7E45" w:rsidRDefault="009D0A61">
                  <w:pPr>
                    <w:pStyle w:val="SpireTableThStyled258afeb-88f8-4d4b-afbd-4f972080d706"/>
                    <w:jc w:val="left"/>
                  </w:pPr>
                  <w:r>
                    <w:t>S.No.</w:t>
                  </w:r>
                </w:p>
              </w:tc>
              <w:tc>
                <w:tcPr>
                  <w:tcW w:w="932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456E2C0A" w14:textId="77777777" w:rsidR="009C7E45" w:rsidRDefault="009D0A61">
                  <w:pPr>
                    <w:pStyle w:val="SpireTableThStylef4d73c52-607b-45bd-8533-766830fadaeb"/>
                    <w:jc w:val="left"/>
                  </w:pPr>
                  <w:r>
                    <w:t>Image</w:t>
                  </w:r>
                </w:p>
              </w:tc>
              <w:tc>
                <w:tcPr>
                  <w:tcW w:w="272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2E9C52C7" w14:textId="77777777" w:rsidR="009C7E45" w:rsidRDefault="009D0A61">
                  <w:pPr>
                    <w:pStyle w:val="SpireTableThStyleedeba715-e84b-49d2-a759-1eb8555e002e"/>
                    <w:jc w:val="left"/>
                  </w:pPr>
                  <w:r>
                    <w:t>Description</w:t>
                  </w:r>
                </w:p>
              </w:tc>
              <w:tc>
                <w:tcPr>
                  <w:tcW w:w="788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A0E19D0" w14:textId="14FACCB2" w:rsidR="009C7E45" w:rsidRDefault="009D0A61">
                  <w:pPr>
                    <w:pStyle w:val="SpireTableThStyle5e0441d5-11fd-4ce0-aae8-40a217a8abbe"/>
                    <w:jc w:val="left"/>
                  </w:pPr>
                  <w:r>
                    <w:t>UnitPrice</w:t>
                  </w:r>
                  <w:r w:rsidR="00A23AC0">
                    <w:t xml:space="preserve"> </w:t>
                  </w:r>
                  <w:r>
                    <w:t>+</w:t>
                  </w:r>
                  <w:r w:rsidR="00A23AC0">
                    <w:t xml:space="preserve"> </w:t>
                  </w:r>
                  <w:r>
                    <w:t>GST</w:t>
                  </w:r>
                </w:p>
              </w:tc>
            </w:tr>
            <w:tr w:rsidR="00A23AC0" w14:paraId="45297197" w14:textId="77777777" w:rsidTr="00A23AC0">
              <w:tc>
                <w:tcPr>
                  <w:tcW w:w="56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695B7C32" w14:textId="6E6424BA" w:rsidR="009C7E45" w:rsidRDefault="009C7E45"/>
              </w:tc>
              <w:tc>
                <w:tcPr>
                  <w:tcW w:w="932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5B88964" w14:textId="02D2DC90" w:rsidR="009C7E45" w:rsidRDefault="009C7E45"/>
              </w:tc>
              <w:tc>
                <w:tcPr>
                  <w:tcW w:w="272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810B33F" w14:textId="297EDC36" w:rsidR="009C7E45" w:rsidRDefault="009C7E45">
                  <w:pPr>
                    <w:spacing w:beforeAutospacing="1" w:afterAutospacing="1"/>
                  </w:pPr>
                </w:p>
              </w:tc>
              <w:tc>
                <w:tcPr>
                  <w:tcW w:w="788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25B25311" w14:textId="748B9277" w:rsidR="009C7E45" w:rsidRDefault="009C7E45"/>
              </w:tc>
            </w:tr>
            <w:tr w:rsidR="00A23AC0" w14:paraId="48A74362" w14:textId="77777777" w:rsidTr="00A23AC0">
              <w:tc>
                <w:tcPr>
                  <w:tcW w:w="56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0082D2CD" w14:textId="77777777" w:rsidR="00A23AC0" w:rsidRDefault="00A23AC0"/>
              </w:tc>
              <w:tc>
                <w:tcPr>
                  <w:tcW w:w="932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5DDA65D" w14:textId="77777777" w:rsidR="00A23AC0" w:rsidRDefault="00A23AC0"/>
              </w:tc>
              <w:tc>
                <w:tcPr>
                  <w:tcW w:w="272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134417DA" w14:textId="5B5D9A4B" w:rsidR="00A23AC0" w:rsidRDefault="00A23AC0" w:rsidP="00A23AC0">
                  <w:pPr>
                    <w:spacing w:beforeAutospacing="1" w:afterAutospacing="1"/>
                    <w:jc w:val="right"/>
                  </w:pPr>
                  <w:r>
                    <w:rPr>
                      <w:b/>
                    </w:rPr>
                    <w:t>Sub Total Inclusive GST 18%</w:t>
                  </w:r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788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653D1E0" w14:textId="488A363C" w:rsidR="00A23AC0" w:rsidRDefault="00A23AC0">
                  <w:r>
                    <w:t>{{SubTotal}}</w:t>
                  </w:r>
                </w:p>
              </w:tc>
            </w:tr>
            <w:tr w:rsidR="009C7E45" w14:paraId="71E0D507" w14:textId="77777777" w:rsidTr="00A23AC0">
              <w:trPr>
                <w:gridAfter w:val="3"/>
                <w:wAfter w:w="4440" w:type="pct"/>
              </w:trPr>
              <w:tc>
                <w:tcPr>
                  <w:tcW w:w="56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vAlign w:val="center"/>
                </w:tcPr>
                <w:p w14:paraId="61F79375" w14:textId="21E806B1" w:rsidR="009C7E45" w:rsidRDefault="009C7E45">
                  <w:pPr>
                    <w:jc w:val="right"/>
                  </w:pPr>
                </w:p>
              </w:tc>
            </w:tr>
            <w:tr w:rsidR="009C7E45" w14:paraId="5789220F" w14:textId="77777777" w:rsidTr="00A23AC0">
              <w:trPr>
                <w:gridAfter w:val="3"/>
                <w:wAfter w:w="4440" w:type="pct"/>
              </w:trPr>
              <w:tc>
                <w:tcPr>
                  <w:tcW w:w="56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vAlign w:val="center"/>
                </w:tcPr>
                <w:p w14:paraId="59597277" w14:textId="77777777" w:rsidR="009C7E45" w:rsidRDefault="009D0A61">
                  <w:pPr>
                    <w:jc w:val="right"/>
                  </w:pPr>
                  <w:r>
                    <w:rPr>
                      <w:b/>
                    </w:rPr>
                    <w:t>Total : 235000</w:t>
                  </w:r>
                </w:p>
              </w:tc>
            </w:tr>
          </w:tbl>
          <w:p w14:paraId="42EC89B1" w14:textId="77777777" w:rsidR="009C7E45" w:rsidRDefault="009C7E45">
            <w:pPr>
              <w:rPr>
                <w:vanish/>
              </w:rPr>
            </w:pP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1769"/>
              <w:gridCol w:w="5421"/>
              <w:gridCol w:w="1512"/>
              <w:gridCol w:w="1048"/>
              <w:gridCol w:w="674"/>
            </w:tblGrid>
            <w:tr w:rsidR="00A23AC0" w14:paraId="2CA92D8A" w14:textId="77777777" w:rsidTr="00A23AC0">
              <w:trPr>
                <w:tblHeader/>
              </w:trPr>
              <w:tc>
                <w:tcPr>
                  <w:tcW w:w="5000" w:type="pct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076B28E4" w14:textId="77777777" w:rsidR="009C7E45" w:rsidRDefault="009D0A61">
                  <w:pPr>
                    <w:pStyle w:val="SpireTableThStyle1783a0df-03e3-476a-bc62-9acb6754bffd"/>
                    <w:jc w:val="left"/>
                  </w:pPr>
                  <w:r>
                    <w:t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50C6149" w14:textId="77777777" w:rsidR="009C7E45" w:rsidRDefault="009D0A61">
                  <w:pPr>
                    <w:pStyle w:val="SpireTableThStyle8b9a909b-e94a-4c8c-915e-54fbc4a8cf14"/>
                    <w:jc w:val="left"/>
                  </w:pPr>
                  <w:r>
                    <w:t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21DCBF72" w14:textId="77777777" w:rsidR="009C7E45" w:rsidRDefault="009D0A61">
                  <w:pPr>
                    <w:pStyle w:val="SpireTableThStyle0f4e02c8-2e75-4abd-9efa-04f85f17df2a"/>
                    <w:jc w:val="left"/>
                  </w:pPr>
                  <w:r>
                    <w:t>UNIT PRICE + GST</w:t>
                  </w:r>
                </w:p>
              </w:tc>
            </w:tr>
            <w:tr w:rsidR="00A23AC0" w14:paraId="524010C9" w14:textId="77777777" w:rsidTr="00A23AC0">
              <w:trPr>
                <w:gridAfter w:val="2"/>
                <w:wAfter w:w="4360" w:type="dxa"/>
              </w:trPr>
              <w:tc>
                <w:tcPr>
                  <w:tcW w:w="10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144D8A7" w14:textId="77777777" w:rsidR="009C7E45" w:rsidRDefault="009D0A61">
                  <w:r>
                    <w:lastRenderedPageBreak/>
                    <w:t>01</w:t>
                  </w:r>
                </w:p>
              </w:tc>
              <w:tc>
                <w:tcPr>
                  <w:tcW w:w="4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938707B" w14:textId="77777777" w:rsidR="009C7E45" w:rsidRDefault="009D0A61">
                  <w:r>
                    <w:t>shredder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076F41E8" w14:textId="77777777" w:rsidR="009C7E45" w:rsidRDefault="009D0A61">
                  <w:r>
                    <w:t>23500.00</w:t>
                  </w:r>
                </w:p>
              </w:tc>
            </w:tr>
            <w:tr w:rsidR="009C7E45" w14:paraId="2BA226FE" w14:textId="77777777">
              <w:trPr>
                <w:gridAfter w:val="2"/>
                <w:wAfter w:w="3240" w:type="dxa"/>
              </w:trPr>
              <w:tc>
                <w:tcPr>
                  <w:tcW w:w="5000" w:type="pct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vAlign w:val="center"/>
                </w:tcPr>
                <w:p w14:paraId="7ED0CF00" w14:textId="77777777" w:rsidR="009C7E45" w:rsidRDefault="009D0A61">
                  <w:pPr>
                    <w:jc w:val="right"/>
                  </w:pPr>
                  <w:r>
                    <w:rPr>
                      <w:b/>
                    </w:rPr>
                    <w:t>Inclusive GST 18%</w:t>
                  </w:r>
                </w:p>
              </w:tc>
            </w:tr>
            <w:tr w:rsidR="009C7E45" w14:paraId="58F2B886" w14:textId="77777777">
              <w:trPr>
                <w:gridAfter w:val="2"/>
                <w:wAfter w:w="3240" w:type="dxa"/>
              </w:trPr>
              <w:tc>
                <w:tcPr>
                  <w:tcW w:w="5000" w:type="pct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vAlign w:val="center"/>
                </w:tcPr>
                <w:p w14:paraId="06BE98A5" w14:textId="77777777" w:rsidR="009C7E45" w:rsidRDefault="009D0A61">
                  <w:pPr>
                    <w:jc w:val="right"/>
                  </w:pPr>
                  <w:r>
                    <w:rPr>
                      <w:b/>
                    </w:rPr>
                    <w:t>TOTAL : 235000</w:t>
                  </w:r>
                </w:p>
              </w:tc>
            </w:tr>
          </w:tbl>
          <w:p w14:paraId="729DCA90" w14:textId="77777777" w:rsidR="009C7E45" w:rsidRDefault="009C7E45"/>
          <w:p w14:paraId="2A70E702" w14:textId="77777777" w:rsidR="009C7E45" w:rsidRDefault="009C7E45"/>
        </w:tc>
      </w:tr>
      <w:tr w:rsidR="009C7E45" w14:paraId="1F105235" w14:textId="77777777" w:rsidTr="007F6B3B">
        <w:tc>
          <w:tcPr>
            <w:tcW w:w="10656" w:type="dxa"/>
          </w:tcPr>
          <w:p w14:paraId="6411EF25" w14:textId="77777777" w:rsidR="009C7E45" w:rsidRDefault="009C7E45"/>
        </w:tc>
      </w:tr>
      <w:tr w:rsidR="009C7E45" w14:paraId="24010394" w14:textId="77777777" w:rsidTr="007F6B3B">
        <w:tc>
          <w:tcPr>
            <w:tcW w:w="10656" w:type="dxa"/>
          </w:tcPr>
          <w:p w14:paraId="502E8715" w14:textId="77777777" w:rsidR="009C7E45" w:rsidRDefault="009D0A61"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{{{TotalProducts}}}</w:t>
            </w:r>
          </w:p>
        </w:tc>
      </w:tr>
    </w:tbl>
    <w:p w14:paraId="55F2FB2A" w14:textId="77777777" w:rsidR="009C7E45" w:rsidRDefault="009C7E45"/>
    <w:p w14:paraId="659A4F26" w14:textId="77777777" w:rsidR="009C7E45" w:rsidRDefault="009C7E45">
      <w:pPr>
        <w:pStyle w:val="Title"/>
        <w:pBdr>
          <w:bottom w:val="single" w:sz="8" w:space="1" w:color="4F81BD" w:themeColor="accent1"/>
        </w:pBdr>
        <w:spacing w:after="0"/>
        <w:rPr>
          <w:rFonts w:asciiTheme="minorHAnsi" w:hAnsiTheme="minorHAnsi"/>
          <w:color w:val="auto"/>
          <w:sz w:val="44"/>
        </w:rPr>
      </w:pPr>
    </w:p>
    <w:p w14:paraId="6BDB5D49" w14:textId="77777777" w:rsidR="009C7E45" w:rsidRDefault="009D0A61">
      <w:pPr>
        <w:pStyle w:val="Title"/>
        <w:pBdr>
          <w:bottom w:val="single" w:sz="8" w:space="1" w:color="4F81BD" w:themeColor="accent1"/>
        </w:pBdr>
        <w:spacing w:after="0"/>
        <w:rPr>
          <w:rFonts w:asciiTheme="minorHAnsi" w:hAnsiTheme="minorHAnsi"/>
          <w:color w:val="auto"/>
          <w:sz w:val="44"/>
        </w:rPr>
      </w:pPr>
      <w:r w:rsidRPr="00147427">
        <w:rPr>
          <w:rFonts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Theme="minorHAnsi" w:hAnsiTheme="minorHAnsi"/>
          <w:color w:val="auto"/>
          <w:sz w:val="36"/>
        </w:rPr>
        <w:t>Industrial &amp; Recycling Machines Manufacturer</w:t>
      </w:r>
    </w:p>
    <w:p w14:paraId="5996BCB8" w14:textId="77777777" w:rsidR="009C7E45" w:rsidRDefault="009D0A61">
      <w:pPr>
        <w:pStyle w:val="Default"/>
        <w:spacing w:line="276" w:lineRule="auto"/>
        <w:rPr>
          <w:rFonts w:asciiTheme="minorHAnsi" w:hAnsiTheme="minorHAnsi"/>
          <w:color w:val="auto"/>
        </w:rPr>
      </w:pPr>
      <w:r w:rsidRPr="00147427">
        <w:rPr>
          <w:rFonts w:asciiTheme="minorHAnsi" w:hAnsiTheme="minorHAnsi"/>
          <w:b/>
          <w:bCs/>
          <w:color w:val="auto"/>
        </w:rPr>
        <w:t>Orbit</w:t>
      </w:r>
      <w:r w:rsidRPr="00147427">
        <w:rPr>
          <w:rFonts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>
        <w:rPr>
          <w:rFonts w:asciiTheme="minorHAnsi" w:hAnsiTheme="minorHAnsi"/>
          <w:color w:val="auto"/>
        </w:rPr>
        <w:t>and dewatering</w:t>
      </w:r>
      <w:r w:rsidRPr="00147427">
        <w:rPr>
          <w:rFonts w:asciiTheme="minorHAnsi" w:hAnsiTheme="minorHAnsi"/>
          <w:color w:val="auto"/>
        </w:rPr>
        <w:t xml:space="preserve"> </w:t>
      </w:r>
      <w:r w:rsidRPr="00147427">
        <w:rPr>
          <w:rFonts w:asciiTheme="minorHAnsi" w:hAnsiTheme="minorHAnsi"/>
          <w:color w:val="auto"/>
        </w:rPr>
        <w:t>systems.</w:t>
      </w:r>
    </w:p>
    <w:p w14:paraId="06D2BAC9" w14:textId="77777777" w:rsidR="009C7E45" w:rsidRDefault="009C7E45">
      <w:pPr>
        <w:pStyle w:val="Default"/>
        <w:spacing w:line="276" w:lineRule="auto"/>
        <w:rPr>
          <w:rFonts w:asciiTheme="minorHAnsi" w:hAnsiTheme="minorHAnsi"/>
          <w:color w:val="auto"/>
        </w:rPr>
      </w:pPr>
    </w:p>
    <w:p w14:paraId="5D545FA0" w14:textId="77777777" w:rsidR="009C7E45" w:rsidRDefault="009D0A61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147427">
        <w:rPr>
          <w:rFonts w:cstheme="minorHAnsi"/>
          <w:b/>
          <w:color w:val="000000" w:themeColor="text1"/>
          <w:sz w:val="24"/>
          <w:szCs w:val="24"/>
        </w:rPr>
        <w:t>We will be happy to supply any further information you may need and trust that you call on us to fill your order, which will receive our prompt and careful attention.</w:t>
      </w:r>
    </w:p>
    <w:p w14:paraId="08E55638" w14:textId="77777777" w:rsidR="009C7E45" w:rsidRDefault="009C7E45">
      <w:pPr>
        <w:pStyle w:val="NoSpacing"/>
        <w:rPr>
          <w:rFonts w:cstheme="minorHAnsi"/>
          <w:b/>
          <w:sz w:val="28"/>
          <w:szCs w:val="28"/>
          <w:u w:val="single"/>
        </w:rPr>
      </w:pPr>
    </w:p>
    <w:p w14:paraId="612954B2" w14:textId="77777777" w:rsidR="009C7E45" w:rsidRDefault="009D0A61">
      <w:pPr>
        <w:pStyle w:val="NoSpacing"/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80BF9">
        <w:rPr>
          <w:rFonts w:cstheme="minorHAnsi"/>
          <w:b/>
          <w:sz w:val="28"/>
          <w:szCs w:val="28"/>
          <w:u w:val="single"/>
        </w:rPr>
        <w:t xml:space="preserve">Terms &amp; </w:t>
      </w:r>
      <w:r w:rsidRPr="00980BF9">
        <w:rPr>
          <w:rFonts w:cstheme="minorHAnsi"/>
          <w:b/>
          <w:sz w:val="28"/>
          <w:szCs w:val="28"/>
          <w:u w:val="single"/>
        </w:rPr>
        <w:t>Conditions</w:t>
      </w:r>
    </w:p>
    <w:p w14:paraId="09A30CE8" w14:textId="77777777" w:rsidR="009C7E45" w:rsidRDefault="009D0A61">
      <w:pPr>
        <w:pStyle w:val="NoSpacing"/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80BF9">
        <w:rPr>
          <w:rFonts w:cstheme="minorHAnsi"/>
          <w:b/>
          <w:sz w:val="28"/>
          <w:szCs w:val="28"/>
        </w:rPr>
        <w:t>Tax</w:t>
      </w:r>
      <w:r w:rsidRPr="00980BF9">
        <w:rPr>
          <w:rFonts w:cstheme="minorHAnsi"/>
          <w:b/>
          <w:sz w:val="28"/>
          <w:szCs w:val="28"/>
        </w:rPr>
        <w:tab/>
      </w:r>
      <w:r w:rsidRPr="00980BF9">
        <w:rPr>
          <w:rFonts w:cstheme="minorHAnsi"/>
          <w:b/>
          <w:sz w:val="28"/>
          <w:szCs w:val="28"/>
        </w:rPr>
        <w:tab/>
      </w:r>
      <w:r w:rsidRPr="00980BF9">
        <w:rPr>
          <w:rFonts w:cstheme="minorHAnsi"/>
          <w:b/>
          <w:sz w:val="28"/>
          <w:szCs w:val="28"/>
        </w:rPr>
        <w:tab/>
      </w:r>
      <w:r w:rsidRPr="00980BF9"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 xml:space="preserve">:  </w:t>
      </w:r>
      <w:r w:rsidRPr="00980BF9">
        <w:rPr>
          <w:rFonts w:cstheme="minorHAnsi"/>
          <w:b/>
          <w:sz w:val="28"/>
          <w:szCs w:val="28"/>
        </w:rPr>
        <w:t>GST</w:t>
      </w:r>
      <w:r w:rsidRPr="00980BF9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18</w:t>
      </w:r>
      <w:r w:rsidRPr="00980BF9">
        <w:rPr>
          <w:rFonts w:cstheme="minorHAnsi"/>
          <w:b/>
          <w:sz w:val="28"/>
          <w:szCs w:val="28"/>
        </w:rPr>
        <w:t xml:space="preserve">% </w:t>
      </w:r>
    </w:p>
    <w:p w14:paraId="4F32C465" w14:textId="77777777" w:rsidR="009C7E45" w:rsidRDefault="009D0A61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PACKING &amp; FORWAD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 xml:space="preserve">:  </w:t>
      </w:r>
      <w:r>
        <w:rPr>
          <w:rFonts w:cstheme="minorHAnsi"/>
          <w:b/>
          <w:bCs/>
          <w:sz w:val="28"/>
          <w:szCs w:val="28"/>
        </w:rPr>
        <w:t>E</w:t>
      </w:r>
      <w:r w:rsidRPr="00980BF9">
        <w:rPr>
          <w:rFonts w:cstheme="minorHAnsi"/>
          <w:b/>
          <w:bCs/>
          <w:sz w:val="28"/>
          <w:szCs w:val="28"/>
        </w:rPr>
        <w:t>x</w:t>
      </w:r>
      <w:r w:rsidRPr="00980BF9">
        <w:rPr>
          <w:rFonts w:cstheme="minorHAnsi"/>
          <w:b/>
          <w:bCs/>
          <w:sz w:val="28"/>
          <w:szCs w:val="28"/>
        </w:rPr>
        <w:t>-works,</w:t>
      </w:r>
      <w:r w:rsidRPr="00980BF9">
        <w:rPr>
          <w:rFonts w:cstheme="minorHAnsi"/>
          <w:b/>
          <w:bCs/>
          <w:sz w:val="28"/>
          <w:szCs w:val="28"/>
        </w:rPr>
        <w:t xml:space="preserve"> </w:t>
      </w:r>
      <w:r w:rsidRPr="00980BF9">
        <w:rPr>
          <w:rFonts w:cstheme="minorHAnsi"/>
          <w:b/>
          <w:bCs/>
          <w:sz w:val="28"/>
          <w:szCs w:val="28"/>
        </w:rPr>
        <w:t>Coimbatore</w:t>
      </w:r>
      <w:r w:rsidRPr="00980BF9">
        <w:rPr>
          <w:rFonts w:cstheme="minorHAnsi"/>
          <w:b/>
          <w:bCs/>
          <w:sz w:val="28"/>
          <w:szCs w:val="28"/>
        </w:rPr>
        <w:t xml:space="preserve"> </w:t>
      </w:r>
    </w:p>
    <w:p w14:paraId="69A545A8" w14:textId="77777777" w:rsidR="009C7E45" w:rsidRDefault="009D0A61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PAYMENT</w:t>
      </w:r>
      <w:r w:rsidRPr="00980BF9">
        <w:rPr>
          <w:rFonts w:cstheme="minorHAnsi"/>
          <w:b/>
          <w:bCs/>
          <w:sz w:val="28"/>
          <w:szCs w:val="28"/>
        </w:rPr>
        <w:tab/>
      </w:r>
      <w:r w:rsidRPr="00980BF9">
        <w:rPr>
          <w:rFonts w:cstheme="minorHAnsi"/>
          <w:b/>
          <w:bCs/>
          <w:sz w:val="28"/>
          <w:szCs w:val="28"/>
        </w:rPr>
        <w:tab/>
      </w:r>
      <w:r w:rsidRPr="00980BF9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 w14:paraId="046E3E9D" w14:textId="77777777" w:rsidR="009C7E45" w:rsidRDefault="009D0A61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VALIDITY OFFER</w:t>
      </w:r>
      <w:r w:rsidRPr="00980BF9">
        <w:rPr>
          <w:rFonts w:cstheme="minorHAnsi"/>
          <w:b/>
          <w:color w:val="000000"/>
          <w:sz w:val="28"/>
          <w:szCs w:val="28"/>
        </w:rPr>
        <w:tab/>
      </w:r>
      <w:r w:rsidRPr="00980BF9">
        <w:rPr>
          <w:rFonts w:cstheme="minorHAnsi"/>
          <w:b/>
          <w:color w:val="000000"/>
          <w:sz w:val="28"/>
          <w:szCs w:val="28"/>
        </w:rPr>
        <w:tab/>
      </w:r>
      <w:r>
        <w:rPr>
          <w:rFonts w:cstheme="minorHAnsi"/>
          <w:b/>
          <w:color w:val="000000"/>
          <w:sz w:val="28"/>
          <w:szCs w:val="28"/>
        </w:rPr>
        <w:t>:</w:t>
      </w:r>
      <w:r>
        <w:rPr>
          <w:rFonts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theme="minorHAnsi"/>
          <w:b/>
          <w:bCs/>
          <w:sz w:val="28"/>
          <w:szCs w:val="28"/>
        </w:rPr>
        <w:t>15</w:t>
      </w:r>
      <w:r w:rsidRPr="00980BF9">
        <w:rPr>
          <w:rFonts w:cstheme="minorHAnsi"/>
          <w:b/>
          <w:bCs/>
          <w:sz w:val="28"/>
          <w:szCs w:val="28"/>
        </w:rPr>
        <w:t xml:space="preserve"> </w:t>
      </w:r>
      <w:r w:rsidRPr="00980BF9">
        <w:rPr>
          <w:rFonts w:cstheme="minorHAnsi"/>
          <w:b/>
          <w:bCs/>
          <w:sz w:val="28"/>
          <w:szCs w:val="28"/>
        </w:rPr>
        <w:t>Days</w:t>
      </w:r>
    </w:p>
    <w:p w14:paraId="1464B4D3" w14:textId="77777777" w:rsidR="009C7E45" w:rsidRDefault="009D0A61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DELIVERY</w:t>
      </w:r>
      <w:r w:rsidRPr="00980BF9">
        <w:rPr>
          <w:rFonts w:cstheme="minorHAnsi"/>
          <w:b/>
          <w:bCs/>
          <w:sz w:val="28"/>
          <w:szCs w:val="28"/>
        </w:rPr>
        <w:tab/>
      </w:r>
      <w:r w:rsidRPr="00980BF9">
        <w:rPr>
          <w:rFonts w:cstheme="minorHAnsi"/>
          <w:b/>
          <w:bCs/>
          <w:sz w:val="28"/>
          <w:szCs w:val="28"/>
        </w:rPr>
        <w:tab/>
      </w:r>
      <w:r w:rsidRPr="00980BF9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>mate</w:t>
      </w:r>
      <w:r w:rsidRPr="00980BF9">
        <w:rPr>
          <w:rFonts w:cstheme="minorHAnsi"/>
          <w:b/>
          <w:bCs/>
          <w:sz w:val="28"/>
          <w:szCs w:val="28"/>
        </w:rPr>
        <w:t xml:space="preserve">rial will be dispatched within </w:t>
      </w:r>
      <w:r>
        <w:rPr>
          <w:rFonts w:cstheme="minorHAnsi"/>
          <w:b/>
          <w:bCs/>
          <w:sz w:val="28"/>
          <w:szCs w:val="28"/>
        </w:rPr>
        <w:t>30</w:t>
      </w:r>
      <w:r w:rsidRPr="00980BF9">
        <w:rPr>
          <w:rFonts w:cstheme="minorHAnsi"/>
          <w:b/>
          <w:bCs/>
          <w:sz w:val="28"/>
          <w:szCs w:val="28"/>
        </w:rPr>
        <w:t xml:space="preserve"> to  </w:t>
      </w:r>
    </w:p>
    <w:p w14:paraId="7679C76F" w14:textId="77777777" w:rsidR="009C7E45" w:rsidRDefault="009D0A61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 xml:space="preserve">                                             </w:t>
      </w:r>
      <w:r>
        <w:rPr>
          <w:rFonts w:cstheme="minorHAnsi"/>
          <w:b/>
          <w:bCs/>
          <w:sz w:val="28"/>
          <w:szCs w:val="28"/>
        </w:rPr>
        <w:t xml:space="preserve">   </w:t>
      </w:r>
      <w:r w:rsidRPr="00980BF9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3</w:t>
      </w:r>
      <w:r w:rsidRPr="00980BF9">
        <w:rPr>
          <w:rFonts w:cstheme="minorHAnsi"/>
          <w:b/>
          <w:bCs/>
          <w:sz w:val="28"/>
          <w:szCs w:val="28"/>
        </w:rPr>
        <w:t>5</w:t>
      </w:r>
      <w:r w:rsidRPr="00980BF9">
        <w:rPr>
          <w:rFonts w:cstheme="minorHAnsi"/>
          <w:b/>
          <w:bCs/>
          <w:sz w:val="28"/>
          <w:szCs w:val="28"/>
        </w:rPr>
        <w:t xml:space="preserve"> working days from advance payment  </w:t>
      </w:r>
    </w:p>
    <w:p w14:paraId="38E4E3C9" w14:textId="77777777" w:rsidR="009C7E45" w:rsidRDefault="009D0A61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WARRANTY</w:t>
      </w:r>
      <w:r w:rsidRPr="00980BF9">
        <w:rPr>
          <w:rFonts w:cstheme="minorHAnsi"/>
          <w:b/>
          <w:bCs/>
          <w:sz w:val="28"/>
          <w:szCs w:val="28"/>
        </w:rPr>
        <w:tab/>
      </w:r>
      <w:r w:rsidRPr="00980BF9">
        <w:rPr>
          <w:rFonts w:cstheme="minorHAnsi"/>
          <w:b/>
          <w:bCs/>
          <w:sz w:val="28"/>
          <w:szCs w:val="28"/>
        </w:rPr>
        <w:tab/>
      </w:r>
      <w:r w:rsidRPr="00980BF9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 xml:space="preserve">1 year machine warranty from the invoice date. </w:t>
      </w:r>
    </w:p>
    <w:p w14:paraId="4003769A" w14:textId="77777777" w:rsidR="009C7E45" w:rsidRDefault="009D0A61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INSTLATION &amp;</w:t>
      </w:r>
    </w:p>
    <w:p w14:paraId="5FE9D0F4" w14:textId="77777777" w:rsidR="009C7E45" w:rsidRDefault="009D0A61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 xml:space="preserve"> COMMISSIONING</w:t>
      </w:r>
      <w:r w:rsidRPr="00980BF9">
        <w:rPr>
          <w:rFonts w:cstheme="minorHAnsi"/>
          <w:b/>
          <w:bCs/>
          <w:sz w:val="28"/>
          <w:szCs w:val="28"/>
        </w:rPr>
        <w:tab/>
      </w:r>
      <w:r w:rsidRPr="00980BF9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>T</w:t>
      </w:r>
      <w:r w:rsidRPr="00980BF9">
        <w:rPr>
          <w:rFonts w:cstheme="minorHAnsi"/>
          <w:b/>
          <w:bCs/>
          <w:sz w:val="28"/>
          <w:szCs w:val="28"/>
        </w:rPr>
        <w:t xml:space="preserve">ravelling and accommodation </w:t>
      </w:r>
      <w:r w:rsidRPr="00980BF9">
        <w:rPr>
          <w:rFonts w:cstheme="minorHAnsi"/>
          <w:b/>
          <w:bCs/>
          <w:sz w:val="28"/>
          <w:szCs w:val="28"/>
        </w:rPr>
        <w:t>will be at your</w:t>
      </w:r>
      <w:r w:rsidRPr="00980BF9">
        <w:rPr>
          <w:rFonts w:cstheme="minorHAnsi"/>
          <w:b/>
          <w:bCs/>
          <w:sz w:val="28"/>
          <w:szCs w:val="28"/>
        </w:rPr>
        <w:t xml:space="preserve"> scope </w:t>
      </w:r>
    </w:p>
    <w:p w14:paraId="280206C5" w14:textId="77777777" w:rsidR="009C7E45" w:rsidRDefault="009C7E45">
      <w:pPr>
        <w:pStyle w:val="NoSpacing"/>
        <w:jc w:val="right"/>
        <w:rPr>
          <w:rFonts w:cstheme="minorHAnsi"/>
          <w:sz w:val="24"/>
          <w:szCs w:val="24"/>
        </w:rPr>
      </w:pPr>
    </w:p>
    <w:p w14:paraId="70CA7D25" w14:textId="77777777" w:rsidR="009C7E45" w:rsidRDefault="009C7E45">
      <w:pPr>
        <w:pStyle w:val="NoSpacing"/>
        <w:jc w:val="right"/>
        <w:rPr>
          <w:sz w:val="24"/>
          <w:szCs w:val="24"/>
        </w:rPr>
      </w:pPr>
    </w:p>
    <w:p w14:paraId="232FDC85" w14:textId="77777777" w:rsidR="009C7E45" w:rsidRDefault="009C7E45">
      <w:pPr>
        <w:pStyle w:val="NoSpacing"/>
        <w:jc w:val="right"/>
        <w:rPr>
          <w:b/>
          <w:sz w:val="24"/>
          <w:szCs w:val="24"/>
        </w:rPr>
      </w:pPr>
    </w:p>
    <w:p w14:paraId="7E2B9954" w14:textId="77777777" w:rsidR="009C7E45" w:rsidRDefault="009C7E45">
      <w:pPr>
        <w:pStyle w:val="NoSpacing"/>
        <w:jc w:val="right"/>
        <w:rPr>
          <w:b/>
          <w:sz w:val="24"/>
          <w:szCs w:val="24"/>
        </w:rPr>
      </w:pPr>
    </w:p>
    <w:p w14:paraId="69A62280" w14:textId="77777777" w:rsidR="009C7E45" w:rsidRDefault="009D0A61"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 wp14:anchorId="6B4296C6" wp14:editId="749F172C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" name="_x0000_s0004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4"/>
                    <pic:cNvPicPr/>
                  </pic:nvPicPr>
                  <pic:blipFill>
                    <a:blip r:embed="rId9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86736D" w14:textId="77777777" w:rsidR="009C7E45" w:rsidRDefault="009C7E45">
      <w:pPr>
        <w:pStyle w:val="NoSpacing"/>
        <w:jc w:val="right"/>
        <w:rPr>
          <w:b/>
          <w:sz w:val="24"/>
        </w:rPr>
      </w:pPr>
    </w:p>
    <w:p w14:paraId="3206D7CB" w14:textId="77777777" w:rsidR="009C7E45" w:rsidRDefault="009C7E45">
      <w:pPr>
        <w:pStyle w:val="NoSpacing"/>
        <w:ind w:left="7200" w:right="-848" w:firstLine="720"/>
        <w:rPr>
          <w:b/>
          <w:sz w:val="24"/>
        </w:rPr>
      </w:pPr>
    </w:p>
    <w:p w14:paraId="4B914D41" w14:textId="77777777" w:rsidR="009C7E45" w:rsidRDefault="009C7E45">
      <w:pPr>
        <w:pStyle w:val="NoSpacing"/>
        <w:ind w:left="7200" w:right="-848" w:firstLine="720"/>
        <w:rPr>
          <w:b/>
          <w:sz w:val="24"/>
        </w:rPr>
      </w:pPr>
    </w:p>
    <w:p w14:paraId="204D8D88" w14:textId="77777777" w:rsidR="009C7E45" w:rsidRDefault="009C7E45">
      <w:pPr>
        <w:pStyle w:val="NoSpacing"/>
        <w:ind w:left="7200" w:right="-848" w:firstLine="720"/>
        <w:rPr>
          <w:b/>
          <w:sz w:val="24"/>
        </w:rPr>
      </w:pPr>
    </w:p>
    <w:p w14:paraId="5A3B68DB" w14:textId="77777777" w:rsidR="009C7E45" w:rsidRDefault="009C7E45">
      <w:pPr>
        <w:pStyle w:val="NoSpacing"/>
        <w:ind w:left="7200" w:right="-848" w:firstLine="720"/>
        <w:rPr>
          <w:b/>
          <w:sz w:val="24"/>
        </w:rPr>
      </w:pPr>
    </w:p>
    <w:p w14:paraId="34327A38" w14:textId="77777777" w:rsidR="009C7E45" w:rsidRDefault="009C7E45">
      <w:pPr>
        <w:pStyle w:val="NoSpacing"/>
        <w:ind w:left="7200" w:right="-848" w:firstLine="720"/>
        <w:rPr>
          <w:b/>
          <w:sz w:val="24"/>
        </w:rPr>
      </w:pPr>
    </w:p>
    <w:p w14:paraId="0F8775F6" w14:textId="77777777" w:rsidR="009C7E45" w:rsidRDefault="009C7E45">
      <w:pPr>
        <w:pStyle w:val="NoSpacing"/>
        <w:ind w:left="7200" w:right="-848" w:firstLine="720"/>
        <w:rPr>
          <w:b/>
          <w:sz w:val="24"/>
        </w:rPr>
      </w:pPr>
    </w:p>
    <w:p w14:paraId="5AC51A02" w14:textId="77777777" w:rsidR="009C7E45" w:rsidRDefault="009D0A61"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>Authorized Signature</w:t>
      </w:r>
    </w:p>
    <w:sectPr w:rsidR="009C7E45" w:rsidSect="000E7DFD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805" w:right="810" w:bottom="1134" w:left="990" w:header="14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7E670" w14:textId="77777777" w:rsidR="009D0A61" w:rsidRDefault="009D0A61">
      <w:pPr>
        <w:spacing w:after="0" w:line="240" w:lineRule="auto"/>
      </w:pPr>
      <w:r>
        <w:separator/>
      </w:r>
    </w:p>
  </w:endnote>
  <w:endnote w:type="continuationSeparator" w:id="0">
    <w:p w14:paraId="609AAA59" w14:textId="77777777" w:rsidR="009D0A61" w:rsidRDefault="009D0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0124" w14:textId="77777777" w:rsidR="009C7E45" w:rsidRDefault="009D0A61">
    <w:pPr>
      <w:pStyle w:val="Footer"/>
      <w:tabs>
        <w:tab w:val="clear" w:pos="4680"/>
        <w:tab w:val="center" w:pos="2160"/>
      </w:tabs>
      <w:ind w:left="-180" w:right="540"/>
      <w:jc w:val="both"/>
      <w:rPr>
        <w:rFonts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 wp14:anchorId="6D9164D9" wp14:editId="7DD6DCC7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3" name="_x0000_s00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0006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Theme="majorHAnsi" w:hAnsiTheme="majorHAnsi" w:cs="Arial"/>
        <w:b/>
        <w:noProof/>
        <w:color w:val="000000" w:themeColor="text1"/>
        <w:sz w:val="20"/>
        <w:szCs w:val="19"/>
      </w:rPr>
      <w:pict w14:anchorId="36E0B98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11.8pt;margin-top:-6.35pt;width:519.05pt;height:0;z-index:251663360;visibility:visible;mso-position-horizontal-relative:text;mso-position-vertical-relative:text" adj="-1569,-1,-1569"/>
      </w:pict>
    </w:r>
    <w:r w:rsidRPr="000D7E2C">
      <w:rPr>
        <w:rFonts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>
      <w:rPr>
        <w:rFonts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>
        <w:rPr>
          <w:rStyle w:val="Hyperlink"/>
          <w:rFonts w:asciiTheme="majorHAnsi" w:hAnsiTheme="majorHAnsi" w:cs="Arial"/>
          <w:color w:val="000000" w:themeColor="text1"/>
          <w:sz w:val="20"/>
          <w:szCs w:val="19"/>
          <w:u w:val="none"/>
        </w:rPr>
        <w:t>sales.orbitmachines@gmail.com</w:t>
      </w:r>
    </w:hyperlink>
    <w:r w:rsidRPr="00E23F66">
      <w:rPr>
        <w:rFonts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>
        <w:rPr>
          <w:rStyle w:val="Hyperlink"/>
          <w:rFonts w:asciiTheme="majorHAnsi" w:hAnsiTheme="majorHAnsi" w:cs="Arial"/>
          <w:color w:val="000000" w:themeColor="text1"/>
          <w:sz w:val="20"/>
          <w:szCs w:val="19"/>
          <w:u w:val="none"/>
        </w:rPr>
        <w:t>orbittextoolengineers@gmail.com</w:t>
      </w:r>
    </w:hyperlink>
    <w:r w:rsidRPr="00FD7276">
      <w:rPr>
        <w:rFonts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Theme="majorHAnsi" w:hAnsiTheme="majorHAnsi" w:cs="Arial"/>
        <w:color w:val="000000"/>
        <w:sz w:val="20"/>
        <w:szCs w:val="19"/>
      </w:rPr>
      <w:br/>
      <w:t xml:space="preserve">Mob: 9500506615 | 9952526615 | No:47, </w:t>
    </w:r>
    <w:r w:rsidRPr="00FD7276">
      <w:rPr>
        <w:rFonts w:asciiTheme="majorHAnsi" w:hAnsiTheme="majorHAnsi" w:cs="Arial"/>
        <w:color w:val="000000"/>
        <w:sz w:val="20"/>
        <w:szCs w:val="19"/>
      </w:rPr>
      <w:t xml:space="preserve">Maruthamalaigounder layout, R.K.Puram, Ganapathy Coimbatore </w:t>
    </w:r>
    <w:r>
      <w:rPr>
        <w:rFonts w:asciiTheme="majorHAnsi" w:hAnsiTheme="majorHAnsi" w:cs="Arial"/>
        <w:color w:val="000000"/>
        <w:sz w:val="20"/>
        <w:szCs w:val="19"/>
      </w:rPr>
      <w:t xml:space="preserve">641006 </w:t>
    </w:r>
    <w:r w:rsidRPr="00FD7276">
      <w:rPr>
        <w:rFonts w:asciiTheme="majorHAnsi" w:hAnsiTheme="majorHAnsi" w:cs="Arial"/>
        <w:color w:val="000000"/>
        <w:sz w:val="20"/>
        <w:szCs w:val="19"/>
      </w:rPr>
      <w:t>TN India.</w:t>
    </w:r>
    <w:r>
      <w:rPr>
        <w:rFonts w:asciiTheme="majorHAnsi" w:hAnsiTheme="majorHAnsi" w:cs="Arial"/>
        <w:color w:val="000000"/>
        <w:sz w:val="20"/>
        <w:szCs w:val="19"/>
      </w:rPr>
      <w:t xml:space="preserve">  </w:t>
    </w:r>
    <w:r w:rsidRPr="00FD7276">
      <w:rPr>
        <w:rFonts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 w14:paraId="3A699AB8" w14:textId="77777777" w:rsidR="009C7E45" w:rsidRDefault="009C7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F7687" w14:textId="77777777" w:rsidR="009D0A61" w:rsidRDefault="009D0A61">
      <w:pPr>
        <w:spacing w:after="0" w:line="240" w:lineRule="auto"/>
      </w:pPr>
      <w:r>
        <w:separator/>
      </w:r>
    </w:p>
  </w:footnote>
  <w:footnote w:type="continuationSeparator" w:id="0">
    <w:p w14:paraId="0F05333D" w14:textId="77777777" w:rsidR="009D0A61" w:rsidRDefault="009D0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62B0" w14:textId="77777777" w:rsidR="009C7E45" w:rsidRDefault="009D0A61">
    <w:pPr>
      <w:pStyle w:val="Header"/>
    </w:pPr>
    <w:r>
      <w:pict w14:anchorId="201F9A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0013" o:spid="_x0000_s1028" type="#_x0000_t75" style="position:absolute;margin-left:0;margin-top:0;width:526.2pt;height:263.1pt;z-index:-251655168;mso-position-horizontal:center;mso-position-horizontal-relative:margin;mso-position-vertical:center;mso-position-vertical-relative:margin" o:allowincell="f">
          <v:imagedata r:id="rId1" o:title="logo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4586A" w14:textId="77777777" w:rsidR="009C7E45" w:rsidRDefault="009D0A61">
    <w:pPr>
      <w:pStyle w:val="Header"/>
    </w:pPr>
    <w:r>
      <w:pict w14:anchorId="776C9A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0015" o:spid="_x0000_s1027" type="#_x0000_t75" style="position:absolute;margin-left:0;margin-top:0;width:526.2pt;height:263.1pt;z-index:-251654144;mso-position-horizontal:center;mso-position-horizontal-relative:margin;mso-position-vertical:center;mso-position-vertical-relative:margin" o:allowincell="f">
          <v:imagedata r:id="rId1" o:title="logo (1)" gain="19661f" blacklevel="22938f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 wp14:anchorId="1C78D4D9" wp14:editId="628A454C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_x0000_s0005" descr="logo (1) -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0005"/>
                  <pic:cNvPicPr/>
                </pic:nvPicPr>
                <pic:blipFill>
                  <a:blip r:embed="rId2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AD923" w14:textId="77777777" w:rsidR="009C7E45" w:rsidRDefault="009D0A61">
    <w:pPr>
      <w:pStyle w:val="Header"/>
    </w:pPr>
    <w:r>
      <w:pict w14:anchorId="663B28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0017" o:spid="_x0000_s1026" type="#_x0000_t75" style="position:absolute;margin-left:0;margin-top:0;width:526.2pt;height:263.1pt;z-index:-251656192;mso-position-horizontal:center;mso-position-horizontal-relative:margin;mso-position-vertical:center;mso-position-vertical-relative:margin" o:allowincell="f">
          <v:imagedata r:id="rId1" o:title="logo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21CA"/>
    <w:multiLevelType w:val="hybridMultilevel"/>
    <w:tmpl w:val="EE3E73E0"/>
    <w:lvl w:ilvl="0" w:tplc="F3BC08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C216C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2A661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D2A12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228B6E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F044A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CB2370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E0AEFD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9C45B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E2F85"/>
    <w:multiLevelType w:val="hybridMultilevel"/>
    <w:tmpl w:val="9926BE0A"/>
    <w:lvl w:ilvl="0" w:tplc="1CBCB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C27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902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BC8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A21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0F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E99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02A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C2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33816"/>
    <w:multiLevelType w:val="hybridMultilevel"/>
    <w:tmpl w:val="C6CAE906"/>
    <w:lvl w:ilvl="0" w:tplc="3E6E6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05AF8">
      <w:start w:val="1"/>
      <w:numFmt w:val="lowerLetter"/>
      <w:lvlText w:val="%2."/>
      <w:lvlJc w:val="left"/>
      <w:pPr>
        <w:ind w:left="1440" w:hanging="360"/>
      </w:pPr>
    </w:lvl>
    <w:lvl w:ilvl="2" w:tplc="3B8E0CF0">
      <w:start w:val="1"/>
      <w:numFmt w:val="lowerRoman"/>
      <w:lvlText w:val="%3."/>
      <w:lvlJc w:val="right"/>
      <w:pPr>
        <w:ind w:left="2160" w:hanging="180"/>
      </w:pPr>
    </w:lvl>
    <w:lvl w:ilvl="3" w:tplc="D38E7D90">
      <w:start w:val="1"/>
      <w:numFmt w:val="decimal"/>
      <w:lvlText w:val="%4."/>
      <w:lvlJc w:val="left"/>
      <w:pPr>
        <w:ind w:left="2880" w:hanging="360"/>
      </w:pPr>
    </w:lvl>
    <w:lvl w:ilvl="4" w:tplc="5DC48D48">
      <w:start w:val="1"/>
      <w:numFmt w:val="lowerLetter"/>
      <w:lvlText w:val="%5."/>
      <w:lvlJc w:val="left"/>
      <w:pPr>
        <w:ind w:left="3600" w:hanging="360"/>
      </w:pPr>
    </w:lvl>
    <w:lvl w:ilvl="5" w:tplc="810409AA">
      <w:start w:val="1"/>
      <w:numFmt w:val="lowerRoman"/>
      <w:lvlText w:val="%6."/>
      <w:lvlJc w:val="right"/>
      <w:pPr>
        <w:ind w:left="4320" w:hanging="180"/>
      </w:pPr>
    </w:lvl>
    <w:lvl w:ilvl="6" w:tplc="41ACDA9C">
      <w:start w:val="1"/>
      <w:numFmt w:val="decimal"/>
      <w:lvlText w:val="%7."/>
      <w:lvlJc w:val="left"/>
      <w:pPr>
        <w:ind w:left="5040" w:hanging="360"/>
      </w:pPr>
    </w:lvl>
    <w:lvl w:ilvl="7" w:tplc="48704602">
      <w:start w:val="1"/>
      <w:numFmt w:val="lowerLetter"/>
      <w:lvlText w:val="%8."/>
      <w:lvlJc w:val="left"/>
      <w:pPr>
        <w:ind w:left="5760" w:hanging="360"/>
      </w:pPr>
    </w:lvl>
    <w:lvl w:ilvl="8" w:tplc="245437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67929"/>
    <w:multiLevelType w:val="hybridMultilevel"/>
    <w:tmpl w:val="C5F6FBA0"/>
    <w:lvl w:ilvl="0" w:tplc="D5F47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AC8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109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49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46F3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9AA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270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D43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D3A00"/>
    <w:multiLevelType w:val="singleLevel"/>
    <w:tmpl w:val="9B92AB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EB2422C"/>
    <w:multiLevelType w:val="hybridMultilevel"/>
    <w:tmpl w:val="A2A2BC10"/>
    <w:lvl w:ilvl="0" w:tplc="24D09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85D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89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62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85F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C6B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C0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4069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D8B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D06B8"/>
    <w:multiLevelType w:val="hybridMultilevel"/>
    <w:tmpl w:val="F8B00BD4"/>
    <w:lvl w:ilvl="0" w:tplc="2326F48A">
      <w:start w:val="1"/>
      <w:numFmt w:val="bullet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 w:tplc="E8D23DC4">
      <w:numFmt w:val="bullet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 w:tplc="F9F00834">
      <w:numFmt w:val="bullet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 w:tplc="ECAAF5A8">
      <w:numFmt w:val="bullet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 w:tplc="C77EA7C0">
      <w:numFmt w:val="bullet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 w:tplc="0ED20962">
      <w:numFmt w:val="bullet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 w:tplc="35741AF0">
      <w:numFmt w:val="bullet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 w:tplc="C8BEB9C0">
      <w:numFmt w:val="bullet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 w:tplc="9B548EE4">
      <w:numFmt w:val="bullet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7" w15:restartNumberingAfterBreak="0">
    <w:nsid w:val="284112DB"/>
    <w:multiLevelType w:val="hybridMultilevel"/>
    <w:tmpl w:val="2D76591C"/>
    <w:lvl w:ilvl="0" w:tplc="1E88A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CAEE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A9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43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C08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5E6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167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8A3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D64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21CF1"/>
    <w:multiLevelType w:val="hybridMultilevel"/>
    <w:tmpl w:val="FDF8D0DE"/>
    <w:lvl w:ilvl="0" w:tplc="79182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E93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3E7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83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820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327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CC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436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562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44FCB"/>
    <w:multiLevelType w:val="multilevel"/>
    <w:tmpl w:val="AECE7F5C"/>
    <w:lvl w:ilvl="0">
      <w:start w:val="1"/>
      <w:numFmt w:val="bullet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2C9D5067"/>
    <w:multiLevelType w:val="hybridMultilevel"/>
    <w:tmpl w:val="867A5642"/>
    <w:lvl w:ilvl="0" w:tplc="AFFCDD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766C8F4">
      <w:start w:val="1"/>
      <w:numFmt w:val="lowerLetter"/>
      <w:lvlText w:val="%2."/>
      <w:lvlJc w:val="left"/>
      <w:pPr>
        <w:ind w:left="1440" w:hanging="360"/>
      </w:pPr>
    </w:lvl>
    <w:lvl w:ilvl="2" w:tplc="C15EABA2">
      <w:start w:val="1"/>
      <w:numFmt w:val="lowerRoman"/>
      <w:lvlText w:val="%3."/>
      <w:lvlJc w:val="right"/>
      <w:pPr>
        <w:ind w:left="2160" w:hanging="180"/>
      </w:pPr>
    </w:lvl>
    <w:lvl w:ilvl="3" w:tplc="F1B8AE42">
      <w:start w:val="1"/>
      <w:numFmt w:val="decimal"/>
      <w:lvlText w:val="%4."/>
      <w:lvlJc w:val="left"/>
      <w:pPr>
        <w:ind w:left="2880" w:hanging="360"/>
      </w:pPr>
    </w:lvl>
    <w:lvl w:ilvl="4" w:tplc="C5086020">
      <w:start w:val="1"/>
      <w:numFmt w:val="lowerLetter"/>
      <w:lvlText w:val="%5."/>
      <w:lvlJc w:val="left"/>
      <w:pPr>
        <w:ind w:left="3600" w:hanging="360"/>
      </w:pPr>
    </w:lvl>
    <w:lvl w:ilvl="5" w:tplc="14CE60EA">
      <w:start w:val="1"/>
      <w:numFmt w:val="lowerRoman"/>
      <w:lvlText w:val="%6."/>
      <w:lvlJc w:val="right"/>
      <w:pPr>
        <w:ind w:left="4320" w:hanging="180"/>
      </w:pPr>
    </w:lvl>
    <w:lvl w:ilvl="6" w:tplc="7D7C9826">
      <w:start w:val="1"/>
      <w:numFmt w:val="decimal"/>
      <w:lvlText w:val="%7."/>
      <w:lvlJc w:val="left"/>
      <w:pPr>
        <w:ind w:left="5040" w:hanging="360"/>
      </w:pPr>
    </w:lvl>
    <w:lvl w:ilvl="7" w:tplc="5A225B96">
      <w:start w:val="1"/>
      <w:numFmt w:val="lowerLetter"/>
      <w:lvlText w:val="%8."/>
      <w:lvlJc w:val="left"/>
      <w:pPr>
        <w:ind w:left="5760" w:hanging="360"/>
      </w:pPr>
    </w:lvl>
    <w:lvl w:ilvl="8" w:tplc="E39EC92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05472"/>
    <w:multiLevelType w:val="hybridMultilevel"/>
    <w:tmpl w:val="A016ED90"/>
    <w:lvl w:ilvl="0" w:tplc="6AACC7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A0A898E">
      <w:start w:val="1"/>
      <w:numFmt w:val="lowerLetter"/>
      <w:lvlText w:val="%2."/>
      <w:lvlJc w:val="left"/>
      <w:pPr>
        <w:ind w:left="1440" w:hanging="360"/>
      </w:pPr>
    </w:lvl>
    <w:lvl w:ilvl="2" w:tplc="AB02FC86">
      <w:start w:val="1"/>
      <w:numFmt w:val="lowerRoman"/>
      <w:lvlText w:val="%3."/>
      <w:lvlJc w:val="right"/>
      <w:pPr>
        <w:ind w:left="2160" w:hanging="180"/>
      </w:pPr>
    </w:lvl>
    <w:lvl w:ilvl="3" w:tplc="5BA8C23A">
      <w:start w:val="1"/>
      <w:numFmt w:val="decimal"/>
      <w:lvlText w:val="%4."/>
      <w:lvlJc w:val="left"/>
      <w:pPr>
        <w:ind w:left="2880" w:hanging="360"/>
      </w:pPr>
    </w:lvl>
    <w:lvl w:ilvl="4" w:tplc="BDDC5396">
      <w:start w:val="1"/>
      <w:numFmt w:val="lowerLetter"/>
      <w:lvlText w:val="%5."/>
      <w:lvlJc w:val="left"/>
      <w:pPr>
        <w:ind w:left="3600" w:hanging="360"/>
      </w:pPr>
    </w:lvl>
    <w:lvl w:ilvl="5" w:tplc="35BE3AF8">
      <w:start w:val="1"/>
      <w:numFmt w:val="lowerRoman"/>
      <w:lvlText w:val="%6."/>
      <w:lvlJc w:val="right"/>
      <w:pPr>
        <w:ind w:left="4320" w:hanging="180"/>
      </w:pPr>
    </w:lvl>
    <w:lvl w:ilvl="6" w:tplc="8BDC2020">
      <w:start w:val="1"/>
      <w:numFmt w:val="decimal"/>
      <w:lvlText w:val="%7."/>
      <w:lvlJc w:val="left"/>
      <w:pPr>
        <w:ind w:left="5040" w:hanging="360"/>
      </w:pPr>
    </w:lvl>
    <w:lvl w:ilvl="7" w:tplc="B5342876">
      <w:start w:val="1"/>
      <w:numFmt w:val="lowerLetter"/>
      <w:lvlText w:val="%8."/>
      <w:lvlJc w:val="left"/>
      <w:pPr>
        <w:ind w:left="5760" w:hanging="360"/>
      </w:pPr>
    </w:lvl>
    <w:lvl w:ilvl="8" w:tplc="822C535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15D01"/>
    <w:multiLevelType w:val="multilevel"/>
    <w:tmpl w:val="94D06F72"/>
    <w:lvl w:ilvl="0">
      <w:start w:val="1"/>
      <w:numFmt w:val="bullet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3F1D7E51"/>
    <w:multiLevelType w:val="hybridMultilevel"/>
    <w:tmpl w:val="8998F1EC"/>
    <w:lvl w:ilvl="0" w:tplc="B4CA4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06AFE">
      <w:start w:val="1"/>
      <w:numFmt w:val="lowerLetter"/>
      <w:lvlText w:val="%2."/>
      <w:lvlJc w:val="left"/>
      <w:pPr>
        <w:ind w:left="1440" w:hanging="360"/>
      </w:pPr>
    </w:lvl>
    <w:lvl w:ilvl="2" w:tplc="02643748">
      <w:start w:val="1"/>
      <w:numFmt w:val="lowerRoman"/>
      <w:lvlText w:val="%3."/>
      <w:lvlJc w:val="right"/>
      <w:pPr>
        <w:ind w:left="2160" w:hanging="180"/>
      </w:pPr>
    </w:lvl>
    <w:lvl w:ilvl="3" w:tplc="4CCA3F32">
      <w:start w:val="1"/>
      <w:numFmt w:val="decimal"/>
      <w:lvlText w:val="%4."/>
      <w:lvlJc w:val="left"/>
      <w:pPr>
        <w:ind w:left="2880" w:hanging="360"/>
      </w:pPr>
    </w:lvl>
    <w:lvl w:ilvl="4" w:tplc="B6207F62">
      <w:start w:val="1"/>
      <w:numFmt w:val="lowerLetter"/>
      <w:lvlText w:val="%5."/>
      <w:lvlJc w:val="left"/>
      <w:pPr>
        <w:ind w:left="3600" w:hanging="360"/>
      </w:pPr>
    </w:lvl>
    <w:lvl w:ilvl="5" w:tplc="3FB466FE">
      <w:start w:val="1"/>
      <w:numFmt w:val="lowerRoman"/>
      <w:lvlText w:val="%6."/>
      <w:lvlJc w:val="right"/>
      <w:pPr>
        <w:ind w:left="4320" w:hanging="180"/>
      </w:pPr>
    </w:lvl>
    <w:lvl w:ilvl="6" w:tplc="BA64470A">
      <w:start w:val="1"/>
      <w:numFmt w:val="decimal"/>
      <w:lvlText w:val="%7."/>
      <w:lvlJc w:val="left"/>
      <w:pPr>
        <w:ind w:left="5040" w:hanging="360"/>
      </w:pPr>
    </w:lvl>
    <w:lvl w:ilvl="7" w:tplc="CDAA8458">
      <w:start w:val="1"/>
      <w:numFmt w:val="lowerLetter"/>
      <w:lvlText w:val="%8."/>
      <w:lvlJc w:val="left"/>
      <w:pPr>
        <w:ind w:left="5760" w:hanging="360"/>
      </w:pPr>
    </w:lvl>
    <w:lvl w:ilvl="8" w:tplc="97BEDC3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777F2"/>
    <w:multiLevelType w:val="hybridMultilevel"/>
    <w:tmpl w:val="C6F05E22"/>
    <w:lvl w:ilvl="0" w:tplc="CF0A32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0545910">
      <w:start w:val="1"/>
      <w:numFmt w:val="lowerLetter"/>
      <w:lvlText w:val="%2."/>
      <w:lvlJc w:val="left"/>
      <w:pPr>
        <w:ind w:left="1440" w:hanging="360"/>
      </w:pPr>
    </w:lvl>
    <w:lvl w:ilvl="2" w:tplc="442012F2">
      <w:start w:val="1"/>
      <w:numFmt w:val="lowerRoman"/>
      <w:lvlText w:val="%3."/>
      <w:lvlJc w:val="right"/>
      <w:pPr>
        <w:ind w:left="2160" w:hanging="180"/>
      </w:pPr>
    </w:lvl>
    <w:lvl w:ilvl="3" w:tplc="55B2E63A">
      <w:start w:val="1"/>
      <w:numFmt w:val="decimal"/>
      <w:lvlText w:val="%4."/>
      <w:lvlJc w:val="left"/>
      <w:pPr>
        <w:ind w:left="2880" w:hanging="360"/>
      </w:pPr>
    </w:lvl>
    <w:lvl w:ilvl="4" w:tplc="E2FC9BFA">
      <w:start w:val="1"/>
      <w:numFmt w:val="lowerLetter"/>
      <w:lvlText w:val="%5."/>
      <w:lvlJc w:val="left"/>
      <w:pPr>
        <w:ind w:left="3600" w:hanging="360"/>
      </w:pPr>
    </w:lvl>
    <w:lvl w:ilvl="5" w:tplc="753E3C5E">
      <w:start w:val="1"/>
      <w:numFmt w:val="lowerRoman"/>
      <w:lvlText w:val="%6."/>
      <w:lvlJc w:val="right"/>
      <w:pPr>
        <w:ind w:left="4320" w:hanging="180"/>
      </w:pPr>
    </w:lvl>
    <w:lvl w:ilvl="6" w:tplc="300A6E24">
      <w:start w:val="1"/>
      <w:numFmt w:val="decimal"/>
      <w:lvlText w:val="%7."/>
      <w:lvlJc w:val="left"/>
      <w:pPr>
        <w:ind w:left="5040" w:hanging="360"/>
      </w:pPr>
    </w:lvl>
    <w:lvl w:ilvl="7" w:tplc="E3E452DE">
      <w:start w:val="1"/>
      <w:numFmt w:val="lowerLetter"/>
      <w:lvlText w:val="%8."/>
      <w:lvlJc w:val="left"/>
      <w:pPr>
        <w:ind w:left="5760" w:hanging="360"/>
      </w:pPr>
    </w:lvl>
    <w:lvl w:ilvl="8" w:tplc="A37A1C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64D45"/>
    <w:multiLevelType w:val="hybridMultilevel"/>
    <w:tmpl w:val="271E10E4"/>
    <w:lvl w:ilvl="0" w:tplc="59DA99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ACE68112">
      <w:start w:val="1"/>
      <w:numFmt w:val="lowerLetter"/>
      <w:lvlText w:val="%2."/>
      <w:lvlJc w:val="left"/>
      <w:pPr>
        <w:ind w:left="1080" w:hanging="360"/>
      </w:pPr>
    </w:lvl>
    <w:lvl w:ilvl="2" w:tplc="F4367A28">
      <w:start w:val="1"/>
      <w:numFmt w:val="lowerRoman"/>
      <w:lvlText w:val="%3."/>
      <w:lvlJc w:val="right"/>
      <w:pPr>
        <w:ind w:left="1800" w:hanging="180"/>
      </w:pPr>
    </w:lvl>
    <w:lvl w:ilvl="3" w:tplc="F0EAEF30">
      <w:start w:val="1"/>
      <w:numFmt w:val="decimal"/>
      <w:lvlText w:val="%4."/>
      <w:lvlJc w:val="left"/>
      <w:pPr>
        <w:ind w:left="2520" w:hanging="360"/>
      </w:pPr>
    </w:lvl>
    <w:lvl w:ilvl="4" w:tplc="AB684336">
      <w:start w:val="1"/>
      <w:numFmt w:val="lowerLetter"/>
      <w:lvlText w:val="%5."/>
      <w:lvlJc w:val="left"/>
      <w:pPr>
        <w:ind w:left="3240" w:hanging="360"/>
      </w:pPr>
    </w:lvl>
    <w:lvl w:ilvl="5" w:tplc="D840ACF4">
      <w:start w:val="1"/>
      <w:numFmt w:val="lowerRoman"/>
      <w:lvlText w:val="%6."/>
      <w:lvlJc w:val="right"/>
      <w:pPr>
        <w:ind w:left="3960" w:hanging="180"/>
      </w:pPr>
    </w:lvl>
    <w:lvl w:ilvl="6" w:tplc="A208800C">
      <w:start w:val="1"/>
      <w:numFmt w:val="decimal"/>
      <w:lvlText w:val="%7."/>
      <w:lvlJc w:val="left"/>
      <w:pPr>
        <w:ind w:left="4680" w:hanging="360"/>
      </w:pPr>
    </w:lvl>
    <w:lvl w:ilvl="7" w:tplc="AAB8F4DE">
      <w:start w:val="1"/>
      <w:numFmt w:val="lowerLetter"/>
      <w:lvlText w:val="%8."/>
      <w:lvlJc w:val="left"/>
      <w:pPr>
        <w:ind w:left="5400" w:hanging="360"/>
      </w:pPr>
    </w:lvl>
    <w:lvl w:ilvl="8" w:tplc="78FA9E30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9E531D"/>
    <w:multiLevelType w:val="multilevel"/>
    <w:tmpl w:val="B37E6FD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7" w15:restartNumberingAfterBreak="0">
    <w:nsid w:val="666213C3"/>
    <w:multiLevelType w:val="hybridMultilevel"/>
    <w:tmpl w:val="8BD4E21E"/>
    <w:lvl w:ilvl="0" w:tplc="266A2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0CF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9EC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EF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888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5A7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4E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828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12C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65F81"/>
    <w:multiLevelType w:val="multilevel"/>
    <w:tmpl w:val="56AA1D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75CF4717"/>
    <w:multiLevelType w:val="hybridMultilevel"/>
    <w:tmpl w:val="DDD4C174"/>
    <w:lvl w:ilvl="0" w:tplc="F7147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CA00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EA5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EF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025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C87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22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EB5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A4D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4"/>
  </w:num>
  <w:num w:numId="4">
    <w:abstractNumId w:val="19"/>
  </w:num>
  <w:num w:numId="5">
    <w:abstractNumId w:val="0"/>
  </w:num>
  <w:num w:numId="6">
    <w:abstractNumId w:val="17"/>
  </w:num>
  <w:num w:numId="7">
    <w:abstractNumId w:val="13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11"/>
  </w:num>
  <w:num w:numId="13">
    <w:abstractNumId w:val="14"/>
  </w:num>
  <w:num w:numId="14">
    <w:abstractNumId w:val="5"/>
  </w:num>
  <w:num w:numId="15">
    <w:abstractNumId w:val="15"/>
  </w:num>
  <w:num w:numId="16">
    <w:abstractNumId w:val="1"/>
  </w:num>
  <w:num w:numId="17">
    <w:abstractNumId w:val="3"/>
  </w:num>
  <w:num w:numId="18">
    <w:abstractNumId w:val="10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oNotTrackMoves/>
  <w:defaultTabStop w:val="720"/>
  <w:characterSpacingControl w:val="doNotCompress"/>
  <w:hdrShapeDefaults>
    <o:shapedefaults v:ext="edit" spidmax="2054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E45"/>
    <w:rsid w:val="009C7E45"/>
    <w:rsid w:val="009D0A61"/>
    <w:rsid w:val="00A23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87C7D77"/>
  <w15:docId w15:val="{6AC8AD6F-9DE4-4A0D-9739-1F6CD59B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3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yperlink"/>
    <w:uiPriority w:val="99"/>
    <w:semiHidden/>
    <w:rsid w:val="00DA54FB"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Heading1Char"/>
    <w:uiPriority w:val="99"/>
    <w:semiHidden/>
    <w:rsid w:val="00DA54FB"/>
  </w:style>
  <w:style w:type="character" w:styleId="Hyperlink">
    <w:name w:val="Hyperlink"/>
    <w:basedOn w:val="DefaultParagraphFont"/>
    <w:link w:val="HeaderChar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FooterChar"/>
    <w:uiPriority w:val="9"/>
    <w:rsid w:val="006844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pireTableThStyled258afeb-88f8-4d4b-afbd-4f972080d706">
    <w:name w:val="SpireTableThStyled258afeb-88f8-4d4b-afbd-4f972080d706"/>
    <w:basedOn w:val="Normal"/>
    <w:qFormat/>
    <w:pPr>
      <w:jc w:val="center"/>
    </w:pPr>
    <w:rPr>
      <w:b/>
    </w:rPr>
  </w:style>
  <w:style w:type="paragraph" w:customStyle="1" w:styleId="SpireTableThStylef4d73c52-607b-45bd-8533-766830fadaeb">
    <w:name w:val="SpireTableThStylef4d73c52-607b-45bd-8533-766830fadaeb"/>
    <w:basedOn w:val="Normal"/>
    <w:qFormat/>
    <w:pPr>
      <w:jc w:val="center"/>
    </w:pPr>
    <w:rPr>
      <w:b/>
    </w:rPr>
  </w:style>
  <w:style w:type="paragraph" w:customStyle="1" w:styleId="SpireTableThStyleedeba715-e84b-49d2-a759-1eb8555e002e">
    <w:name w:val="SpireTableThStyleedeba715-e84b-49d2-a759-1eb8555e002e"/>
    <w:basedOn w:val="Normal"/>
    <w:qFormat/>
    <w:pPr>
      <w:jc w:val="center"/>
    </w:pPr>
    <w:rPr>
      <w:b/>
    </w:rPr>
  </w:style>
  <w:style w:type="paragraph" w:customStyle="1" w:styleId="SpireTableThStyle5e0441d5-11fd-4ce0-aae8-40a217a8abbe">
    <w:name w:val="SpireTableThStyle5e0441d5-11fd-4ce0-aae8-40a217a8abbe"/>
    <w:basedOn w:val="Normal"/>
    <w:qFormat/>
    <w:pPr>
      <w:jc w:val="center"/>
    </w:pPr>
    <w:rPr>
      <w:b/>
    </w:rPr>
  </w:style>
  <w:style w:type="paragraph" w:customStyle="1" w:styleId="SpireTableThStyle1783a0df-03e3-476a-bc62-9acb6754bffd">
    <w:name w:val="SpireTableThStyle1783a0df-03e3-476a-bc62-9acb6754bffd"/>
    <w:basedOn w:val="Normal"/>
    <w:qFormat/>
    <w:pPr>
      <w:jc w:val="center"/>
    </w:pPr>
    <w:rPr>
      <w:b/>
    </w:rPr>
  </w:style>
  <w:style w:type="paragraph" w:customStyle="1" w:styleId="SpireTableThStyle8b9a909b-e94a-4c8c-915e-54fbc4a8cf14">
    <w:name w:val="SpireTableThStyle8b9a909b-e94a-4c8c-915e-54fbc4a8cf14"/>
    <w:basedOn w:val="Normal"/>
    <w:qFormat/>
    <w:pPr>
      <w:jc w:val="center"/>
    </w:pPr>
    <w:rPr>
      <w:b/>
    </w:rPr>
  </w:style>
  <w:style w:type="paragraph" w:customStyle="1" w:styleId="SpireTableThStyle0f4e02c8-2e75-4abd-9efa-04f85f17df2a">
    <w:name w:val="SpireTableThStyle0f4e02c8-2e75-4abd-9efa-04f85f17df2a"/>
    <w:basedOn w:val="Normal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orbittextoolengineers@gmail.com" TargetMode="External"/><Relationship Id="rId2" Type="http://schemas.openxmlformats.org/officeDocument/2006/relationships/hyperlink" Target="mailto:sales.orbitmachines@gmail.com" TargetMode="External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QUATATION\QUOTATION\3HP%20COW%20DUNG%20DEWATERING%20MACHINE%20150\OM-QTN-000-CUSTOMER%20NAME-3HP%20COW%20DUNG%20DEWATERING%20MACHINE%201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5782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1317</CharactersWithSpaces>
  <SharedDoc>false</SharedDoc>
  <HyperlinksChanged>false</HyperlinksChanged>
  <AppVersion>16.0000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54</cp:revision>
  <cp:lastPrinted>2021-06-30T11:20:00Z</cp:lastPrinted>
  <dcterms:created xsi:type="dcterms:W3CDTF">2021-09-04T09:12:00Z</dcterms:created>
  <dcterms:modified xsi:type="dcterms:W3CDTF">2021-10-24T15:37:00Z</dcterms:modified>
</cp:coreProperties>
</file>

<file path=customXml/itemProps1.xml><?xml version="1.0" encoding="utf-8"?>
<ds:datastoreItem xmlns:ds="http://schemas.openxmlformats.org/officeDocument/2006/customXml" ds:itemID="{30483753-AFA2-423F-8BA4-300656D0B77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79EEC6FB-B3D7-4A75-BA95-C22B082E2AC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5785</TotalTime>
  <Pages>3</Pages>
  <Words>235</Words>
  <Characters>1346</Characters>
  <Application>Microsoft Office Word</Application>
  <DocSecurity>0</DocSecurity>
  <Lines>11</Lines>
  <Paragraphs>3</Paragraphs>
  <ScaleCrop>false</ScaleCrop>
  <Company>Comsdev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55</cp:revision>
  <cp:lastPrinted>2021-06-30T11:20:00Z</cp:lastPrinted>
  <dcterms:created xsi:type="dcterms:W3CDTF">2021-09-04T09:12:00Z</dcterms:created>
  <dcterms:modified xsi:type="dcterms:W3CDTF">2021-10-25T00:46:00Z</dcterms:modified>
</cp:coreProperties>
</file>
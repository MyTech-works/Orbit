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0024" o:spid="_x0000_s0034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S.F No .458,Door No.47, Maruthamalai 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 Puram,  Sathy Road, Ganapathy,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- Tamil Nadu, India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balasuresh34@gmail.com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07971272680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0025" o:spid="_x0000_s0035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026" o:spid="_x0000_s0036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Oct 13,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624-A/QTN/OM/2021-2022/2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027" o:spid="_x0000_s0037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1111asdsdsff adsadsads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sdfsd sdfdsf asdfdsf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sdfdsfsdfsd</w:t>
                        </w: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Pin: 25555555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1232323232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1232323232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c8124c4-ab88-420c-93a4-0830658ad199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9472a67b-2f69-4b48-9ad7-0f05bee72b6d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74bbd73-135e-4be3-9b67-03fcc3d32f7f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6c6198ba-b49d-4962-8761-cea85e7374ca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28" o:spid="_x0000_i0038" type="#_x0000_t75" style="height:23.9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Test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dssdfssd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fdsf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29" o:spid="_x0000_i0039" type="#_x0000_t75" style="height:42.17pt;width:75pt" o:bordertopcolor="this" o:borderleftcolor="this" o:borderbottomcolor="this" o:borderrightcolor="this">
                        <v:imagedata r:id="rId6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Test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dssdfssd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fdsf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2000.00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2000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fe1e593a-d437-4c54-a86d-0acf7c165338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0bf2512b-9729-4902-9351-8fb4adc3faae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e08b4edb-c481-4004-9272-8494b90a78d2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Test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Test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2000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4" name="_x0000_s0030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30"/>
                    <pic:cNvPicPr/>
                  </pic:nvPicPr>
                  <pic:blipFill>
                    <a:blip r:embed="rId7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8"/>
      <w:headerReference w:type="default" r:id="rId9"/>
      <w:headerReference w:type="first" r:id="rId10"/>
      <w:footerReference w:type="default" r:id="rId11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6" name="_x0000_s0032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32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0033" o:spid="_x0000_s0046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40" o:spid="WordPictureWatermark0041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42" o:spid="WordPictureWatermark0043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5" name="_x0000_s0031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31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44" o:spid="WordPictureWatermark0045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ac8124c4-ab88-420c-93a4-0830658ad199">
    <w:name w:val="SpireTableThStyleac8124c4-ab88-420c-93a4-0830658ad199"/>
    <w:basedOn w:val="Normal"/>
    <w:qFormat/>
    <w:pPr>
      <w:jc w:val="center"/>
    </w:pPr>
    <w:rPr>
      <w:b/>
    </w:rPr>
  </w:style>
  <w:style w:type="paragraph" w:styleId="SpireTableThStyle9472a67b-2f69-4b48-9ad7-0f05bee72b6d">
    <w:name w:val="SpireTableThStyle9472a67b-2f69-4b48-9ad7-0f05bee72b6d"/>
    <w:basedOn w:val="Normal"/>
    <w:qFormat/>
    <w:pPr>
      <w:jc w:val="center"/>
    </w:pPr>
    <w:rPr>
      <w:b/>
    </w:rPr>
  </w:style>
  <w:style w:type="paragraph" w:styleId="SpireTableThStylea74bbd73-135e-4be3-9b67-03fcc3d32f7f">
    <w:name w:val="SpireTableThStylea74bbd73-135e-4be3-9b67-03fcc3d32f7f"/>
    <w:basedOn w:val="Normal"/>
    <w:qFormat/>
    <w:pPr>
      <w:jc w:val="center"/>
    </w:pPr>
    <w:rPr>
      <w:b/>
    </w:rPr>
  </w:style>
  <w:style w:type="paragraph" w:styleId="SpireTableThStyle6c6198ba-b49d-4962-8761-cea85e7374ca">
    <w:name w:val="SpireTableThStyle6c6198ba-b49d-4962-8761-cea85e7374ca"/>
    <w:basedOn w:val="Normal"/>
    <w:qFormat/>
    <w:pPr>
      <w:jc w:val="center"/>
    </w:pPr>
    <w:rPr>
      <w:b/>
    </w:rPr>
  </w:style>
  <w:style w:type="paragraph" w:styleId="SpireTableThStylefe1e593a-d437-4c54-a86d-0acf7c165338">
    <w:name w:val="SpireTableThStylefe1e593a-d437-4c54-a86d-0acf7c165338"/>
    <w:basedOn w:val="Normal"/>
    <w:qFormat/>
    <w:pPr>
      <w:jc w:val="center"/>
    </w:pPr>
    <w:rPr>
      <w:b/>
    </w:rPr>
  </w:style>
  <w:style w:type="paragraph" w:styleId="SpireTableThStyle0bf2512b-9729-4902-9351-8fb4adc3faae">
    <w:name w:val="SpireTableThStyle0bf2512b-9729-4902-9351-8fb4adc3faae"/>
    <w:basedOn w:val="Normal"/>
    <w:qFormat/>
    <w:pPr>
      <w:jc w:val="center"/>
    </w:pPr>
    <w:rPr>
      <w:b/>
    </w:rPr>
  </w:style>
  <w:style w:type="paragraph" w:styleId="SpireTableThStylee08b4edb-c481-4004-9272-8494b90a78d2">
    <w:name w:val="SpireTableThStylee08b4edb-c481-4004-9272-8494b90a78d2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14" Type="http://schemas.openxmlformats.org/officeDocument/2006/relationships/webSettings" Target="webSettings.xml" /><Relationship Id="rId15" Type="http://schemas.openxmlformats.org/officeDocument/2006/relationships/numbering" Target="numbering.xml" /><Relationship Id="rId16" Type="http://schemas.openxmlformats.org/officeDocument/2006/relationships/fontTable" Target="fontTable.xml" /><Relationship Id="rId17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header" Target="header1.xml" /><Relationship Id="rId9" Type="http://schemas.openxmlformats.org/officeDocument/2006/relationships/header" Target="header2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5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1162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
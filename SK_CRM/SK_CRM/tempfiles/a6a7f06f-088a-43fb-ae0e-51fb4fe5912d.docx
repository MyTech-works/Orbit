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48" o:spid="_x0000_s1058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49" o:spid="_x0000_s1059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0" o:spid="_x0000_s1060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1" o:spid="_x0000_s1061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a5ec8e7-5879-4a18-a679-3c0a55f8e48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41e447c-b763-468a-a5ef-d39036b3821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3724f88-ffb6-4238-9324-f44ba524554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725f7c6-5e6f-4393-bdad-128c0783ca5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2" o:spid="_x0000_i1062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3" o:spid="_x0000_i1063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e8ce8d8-80d0-421c-84d5-510ce56f412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c1e4604-2684-4da4-9657-20615614b5e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373afac-69d3-4ca5-b4d2-e8a2993c1ac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4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4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6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6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57" o:spid="_x0000_s107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4" o:spid="WordPictureWatermark106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6" o:spid="WordPictureWatermark106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5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5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6a5ec8e7-5879-4a18-a679-3c0a55f8e48f">
    <w:name w:val="SpireTableThStyle6a5ec8e7-5879-4a18-a679-3c0a55f8e48f"/>
    <w:basedOn w:val="Normal"/>
    <w:qFormat/>
    <w:pPr>
      <w:jc w:val="center"/>
    </w:pPr>
    <w:rPr>
      <w:b/>
    </w:rPr>
  </w:style>
  <w:style w:type="paragraph" w:styleId="SpireTableThStyle641e447c-b763-468a-a5ef-d39036b3821e">
    <w:name w:val="SpireTableThStyle641e447c-b763-468a-a5ef-d39036b3821e"/>
    <w:basedOn w:val="Normal"/>
    <w:qFormat/>
    <w:pPr>
      <w:jc w:val="center"/>
    </w:pPr>
    <w:rPr>
      <w:b/>
    </w:rPr>
  </w:style>
  <w:style w:type="paragraph" w:styleId="SpireTableThStyle13724f88-ffb6-4238-9324-f44ba524554d">
    <w:name w:val="SpireTableThStyle13724f88-ffb6-4238-9324-f44ba524554d"/>
    <w:basedOn w:val="Normal"/>
    <w:qFormat/>
    <w:pPr>
      <w:jc w:val="center"/>
    </w:pPr>
    <w:rPr>
      <w:b/>
    </w:rPr>
  </w:style>
  <w:style w:type="paragraph" w:styleId="SpireTableThStyle7725f7c6-5e6f-4393-bdad-128c0783ca51">
    <w:name w:val="SpireTableThStyle7725f7c6-5e6f-4393-bdad-128c0783ca51"/>
    <w:basedOn w:val="Normal"/>
    <w:qFormat/>
    <w:pPr>
      <w:jc w:val="center"/>
    </w:pPr>
    <w:rPr>
      <w:b/>
    </w:rPr>
  </w:style>
  <w:style w:type="paragraph" w:styleId="SpireTableThStyle4e8ce8d8-80d0-421c-84d5-510ce56f4128">
    <w:name w:val="SpireTableThStyle4e8ce8d8-80d0-421c-84d5-510ce56f4128"/>
    <w:basedOn w:val="Normal"/>
    <w:qFormat/>
    <w:pPr>
      <w:jc w:val="center"/>
    </w:pPr>
    <w:rPr>
      <w:b/>
    </w:rPr>
  </w:style>
  <w:style w:type="paragraph" w:styleId="SpireTableThStyle8c1e4604-2684-4da4-9657-20615614b5ef">
    <w:name w:val="SpireTableThStyle8c1e4604-2684-4da4-9657-20615614b5ef"/>
    <w:basedOn w:val="Normal"/>
    <w:qFormat/>
    <w:pPr>
      <w:jc w:val="center"/>
    </w:pPr>
    <w:rPr>
      <w:b/>
    </w:rPr>
  </w:style>
  <w:style w:type="paragraph" w:styleId="SpireTableThStyle5373afac-69d3-4ca5-b4d2-e8a2993c1ac4">
    <w:name w:val="SpireTableThStyle5373afac-69d3-4ca5-b4d2-e8a2993c1ac4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
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400"/>
              <w:gridCol w:w="800"/>
              <w:gridCol w:w="10656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89dba3d-fb4f-4e28-9417-74987fb72c6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5a55402-cb97-4708-bca6-f407f9fa755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888f7b2-293e-4bdc-8bc7-44c0304e9e4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758af55-bea4-43fd-8b7c-ef089b1281f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  <w:gridCol w:w="10256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af863c2-b254-4fd0-89a7-6a56eec8110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05e05ed-0260-4afe-adeb-e98c01e58e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type="pct" w:w="0"/>
                  <w:gridSpan w:val="7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c9b5a7c-df17-47a5-8e31-80e794379f9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e89dba3d-fb4f-4e28-9417-74987fb72c63">
    <w:name w:val="SpireTableThStylee89dba3d-fb4f-4e28-9417-74987fb72c63"/>
    <w:basedOn w:val="Normal"/>
    <w:qFormat/>
    <w:pPr>
      <w:jc w:val="center"/>
    </w:pPr>
    <w:rPr>
      <w:b/>
    </w:rPr>
  </w:style>
  <w:style w:type="paragraph" w:styleId="SpireTableThStylea5a55402-cb97-4708-bca6-f407f9fa7559">
    <w:name w:val="SpireTableThStylea5a55402-cb97-4708-bca6-f407f9fa7559"/>
    <w:basedOn w:val="Normal"/>
    <w:qFormat/>
    <w:pPr>
      <w:jc w:val="center"/>
    </w:pPr>
    <w:rPr>
      <w:b/>
    </w:rPr>
  </w:style>
  <w:style w:type="paragraph" w:styleId="SpireTableThStyle9888f7b2-293e-4bdc-8bc7-44c0304e9e46">
    <w:name w:val="SpireTableThStyle9888f7b2-293e-4bdc-8bc7-44c0304e9e46"/>
    <w:basedOn w:val="Normal"/>
    <w:qFormat/>
    <w:pPr>
      <w:jc w:val="center"/>
    </w:pPr>
    <w:rPr>
      <w:b/>
    </w:rPr>
  </w:style>
  <w:style w:type="paragraph" w:styleId="SpireTableThStyle9758af55-bea4-43fd-8b7c-ef089b1281f5">
    <w:name w:val="SpireTableThStyle9758af55-bea4-43fd-8b7c-ef089b1281f5"/>
    <w:basedOn w:val="Normal"/>
    <w:qFormat/>
    <w:pPr>
      <w:jc w:val="center"/>
    </w:pPr>
    <w:rPr>
      <w:b/>
    </w:rPr>
  </w:style>
  <w:style w:type="paragraph" w:styleId="SpireTableThStyledaf863c2-b254-4fd0-89a7-6a56eec8110e">
    <w:name w:val="SpireTableThStyledaf863c2-b254-4fd0-89a7-6a56eec8110e"/>
    <w:basedOn w:val="Normal"/>
    <w:qFormat/>
    <w:pPr>
      <w:jc w:val="center"/>
    </w:pPr>
    <w:rPr>
      <w:b/>
    </w:rPr>
  </w:style>
  <w:style w:type="paragraph" w:styleId="SpireTableThStylea05e05ed-0260-4afe-adeb-e98c01e58e39">
    <w:name w:val="SpireTableThStylea05e05ed-0260-4afe-adeb-e98c01e58e39"/>
    <w:basedOn w:val="Normal"/>
    <w:qFormat/>
    <w:pPr>
      <w:jc w:val="center"/>
    </w:pPr>
    <w:rPr>
      <w:b/>
    </w:rPr>
  </w:style>
  <w:style w:type="paragraph" w:styleId="SpireTableThStyle1c9b5a7c-df17-47a5-8e31-80e794379f93">
    <w:name w:val="SpireTableThStyle1c9b5a7c-df17-47a5-8e31-80e794379f9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
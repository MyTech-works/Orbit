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3CBB94A0" w:rsidR="008B7BCB" w:rsidRPr="00980BF9" w:rsidRDefault="004468C1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proofErr w:type="spellStart"/>
      <w:r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742843C8" w:rsidR="008B7BCB" w:rsidRPr="00980BF9" w:rsidRDefault="008B7BCB" w:rsidP="0073687E">
      <w:pPr>
        <w:jc w:val="right"/>
        <w:rPr>
          <w:color w:val="365F91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R="003F10B0" w14:paraId="330A4B7E" w14:textId="77777777" w:rsidTr="003F10B0">
        <w:trPr>
          <w:trHeight w:val="2665"/>
        </w:trPr>
        <w:tc>
          <w:tcPr>
            <w:tcW w:w="10690" w:type="dxa"/>
          </w:tcPr>
          <w:p w14:paraId="68C30745" w14:textId="4621CF1F" w:rsidR="003F10B0" w:rsidRDefault="00752E62" w:rsidP="008B7BCB"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noProof/>
                <w:color w:val="365F91" w:themeColor="accent1" w:themeShade="BF"/>
                <w:sz w:val="21"/>
                <w:szCs w:val="21"/>
              </w:rPr>
              <w:pict w14:anchorId="3F56734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5" type="#_x0000_t202" style="position:absolute;margin-left:273.25pt;margin-top:4.55pt;width:246.3pt;height:31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      <v:textbox style="mso-next-textbox:#Text Box 3">
                    <w:txbxContent>
                      <w:p w14:paraId="7E689F24" w14:textId="12D20100" w:rsidR="00C102D1" w:rsidRPr="002419DD" w:rsidRDefault="00B65310" w:rsidP="00C102D1"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>{</w:t>
                        </w:r>
                        <w:proofErr w:type="spellStart"/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>QuotationHeader</w:t>
                        </w:r>
                        <w:proofErr w:type="spellEnd"/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3F10B0" w:rsidRPr="00D37EE2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>{CompanyName}</w:t>
            </w:r>
          </w:p>
          <w:p w14:paraId="7CFC93AB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CompanyAddress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</w:t>
            </w:r>
          </w:p>
          <w:p w14:paraId="0C913465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Company</w:t>
            </w: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Locality</w:t>
            </w:r>
            <w:proofErr w:type="spellEnd"/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</w:t>
            </w:r>
          </w:p>
          <w:p w14:paraId="47F2CDAE" w14:textId="710FB864" w:rsidR="003F10B0" w:rsidRDefault="00752E62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noProof/>
                <w:color w:val="365F91" w:themeColor="accent1" w:themeShade="BF"/>
                <w:sz w:val="21"/>
                <w:szCs w:val="21"/>
              </w:rPr>
              <w:pict w14:anchorId="72915710">
                <v:shape id="Text Box 9" o:spid="_x0000_s2052" type="#_x0000_t202" style="position:absolute;margin-left:238.5pt;margin-top:9.7pt;width:284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      <v:textbox style="mso-next-textbox:#Text Box 9">
                    <w:txbxContent>
                      <w:p w14:paraId="48AE3687" w14:textId="218B1064" w:rsidR="00F33B80" w:rsidRPr="00FE2DBC" w:rsidRDefault="00A8545E" w:rsidP="002365EC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Date</w:t>
                        </w:r>
                        <w:r w:rsidR="00F33B80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:</w:t>
                        </w:r>
                        <w:r w:rsidR="00D73602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QuotationDate</w:t>
                        </w:r>
                        <w:proofErr w:type="spellEnd"/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}</w:t>
                        </w:r>
                      </w:p>
                      <w:p w14:paraId="5E6EA505" w14:textId="29F0BCBC" w:rsidR="00EA7809" w:rsidRPr="00FE2DBC" w:rsidRDefault="00F33B80" w:rsidP="002365EC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Quotation No:</w:t>
                        </w:r>
                        <w:r w:rsidR="00EA7809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QuotationNo</w:t>
                        </w:r>
                        <w:proofErr w:type="spellEnd"/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}</w:t>
                        </w:r>
                      </w:p>
                      <w:p w14:paraId="55BD91B3" w14:textId="77777777" w:rsidR="00F33B80" w:rsidRPr="008B7BCB" w:rsidRDefault="00F33B80" w:rsidP="00F33B80">
                        <w:pPr>
                          <w:rPr>
                            <w:rFonts w:ascii="Century Gothic" w:hAnsi="Century Gothic" w:cstheme="minorHAnsi"/>
                            <w:b/>
                          </w:rPr>
                        </w:pPr>
                      </w:p>
                      <w:p w14:paraId="648B548B" w14:textId="77777777" w:rsidR="00C102D1" w:rsidRPr="002419DD" w:rsidRDefault="00F33B80" w:rsidP="003F176B">
                        <w:pPr>
                          <w:jc w:val="right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no:</w:t>
                        </w:r>
                      </w:p>
                    </w:txbxContent>
                  </v:textbox>
                </v:shape>
              </w:pict>
            </w:r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Company</w:t>
            </w:r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City</w:t>
            </w:r>
            <w:proofErr w:type="spellEnd"/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 {</w:t>
            </w:r>
            <w:proofErr w:type="spellStart"/>
            <w:r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Company</w:t>
            </w:r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Pincode</w:t>
            </w:r>
            <w:proofErr w:type="spellEnd"/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</w:t>
            </w:r>
          </w:p>
          <w:p w14:paraId="6BDB4BC3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emailaddress</w:t>
            </w:r>
            <w:proofErr w:type="spellEnd"/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</w:t>
            </w:r>
          </w:p>
          <w:p w14:paraId="264FF56B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alt</w:t>
            </w: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emailaddress</w:t>
            </w:r>
            <w:proofErr w:type="spellEnd"/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}</w:t>
            </w:r>
          </w:p>
          <w:p w14:paraId="7C95DDB6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Mob: {</w:t>
            </w:r>
            <w:proofErr w:type="spellStart"/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contactnumbers</w:t>
            </w:r>
            <w:proofErr w:type="spellEnd"/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}</w:t>
            </w:r>
          </w:p>
          <w:p w14:paraId="0C26ACA3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{Website}</w:t>
            </w:r>
          </w:p>
          <w:p w14:paraId="034CC410" w14:textId="11652A2D" w:rsidR="003F10B0" w:rsidRDefault="003F10B0" w:rsidP="008B7BCB"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{</w:t>
            </w:r>
            <w:proofErr w:type="spellStart"/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TINGSTNumber</w:t>
            </w:r>
            <w:proofErr w:type="spellEnd"/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}</w:t>
            </w:r>
          </w:p>
        </w:tc>
      </w:tr>
    </w:tbl>
    <w:p w14:paraId="696ADD31" w14:textId="34AA9EA2" w:rsidR="008B7BCB" w:rsidRPr="00980BF9" w:rsidRDefault="00752E62" w:rsidP="003F10B0">
      <w:pPr>
        <w:ind w:left="-284" w:firstLine="142"/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2050" type="#_x0000_t202" style="position:absolute;left:0;text-align:left;margin-left:-12.3pt;margin-top:20.8pt;width:567.75pt;height:200.3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R="00283552" w:rsidRPr="008B7BCB" w14:paraId="228CB4C4" w14:textId="77777777"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BillToCustomerName</w:t>
                        </w:r>
                        <w:proofErr w:type="spellEnd"/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BillToCustomerAddress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BillToLocality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BillToCity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 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BillToPincode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BillToContactNumber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BillToCustomerEmail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RefPerson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RefContNo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FBBAAE9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F5CE78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3B972F91" w14:textId="55786922" w:rsidR="00204AFA" w:rsidRDefault="00204AFA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4B697FFA" w14:textId="77777777" w:rsidR="00ED0D11" w:rsidRDefault="00ED0D11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  <w:p w14:paraId="15B75CE9" w14:textId="40DBCD8D" w:rsidR="00204AFA" w:rsidRDefault="00204AFA" w:rsidP="00492E67"/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41209F26" w:rsidR="00ED0D11" w:rsidRDefault="00ED0D11" w:rsidP="00492E67"/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0225799D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</w:t>
      </w:r>
      <w:r w:rsidR="00F17C9F">
        <w:rPr>
          <w:rFonts w:cstheme="minorHAnsi"/>
          <w:b/>
          <w:sz w:val="28"/>
          <w:szCs w:val="28"/>
        </w:rPr>
        <w:t>{</w:t>
      </w:r>
      <w:proofErr w:type="spellStart"/>
      <w:r w:rsidR="00F17C9F">
        <w:rPr>
          <w:rFonts w:cstheme="minorHAnsi"/>
          <w:b/>
          <w:sz w:val="28"/>
          <w:szCs w:val="28"/>
        </w:rPr>
        <w:t>GSTPercentage</w:t>
      </w:r>
      <w:proofErr w:type="spellEnd"/>
      <w:r w:rsidR="00F17C9F">
        <w:rPr>
          <w:rFonts w:cstheme="minorHAnsi"/>
          <w:b/>
          <w:sz w:val="28"/>
          <w:szCs w:val="28"/>
        </w:rPr>
        <w:t>}</w:t>
      </w:r>
      <w:r w:rsidR="00A656C4" w:rsidRPr="00980BF9">
        <w:rPr>
          <w:rFonts w:cstheme="minorHAnsi"/>
          <w:b/>
          <w:sz w:val="28"/>
          <w:szCs w:val="28"/>
        </w:rPr>
        <w:t xml:space="preserve">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66C5" w14:textId="77777777" w:rsidR="00752E62" w:rsidRDefault="00752E62" w:rsidP="00DA54FB">
      <w:pPr>
        <w:spacing w:after="0" w:line="240" w:lineRule="auto"/>
      </w:pPr>
      <w:r>
        <w:separator/>
      </w:r>
    </w:p>
  </w:endnote>
  <w:endnote w:type="continuationSeparator" w:id="0">
    <w:p w14:paraId="4C85812D" w14:textId="77777777" w:rsidR="00752E62" w:rsidRDefault="00752E62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52E62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1030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</w:t>
    </w:r>
    <w:proofErr w:type="gramStart"/>
    <w:r w:rsidR="00DA54FB" w:rsidRPr="00FD7276">
      <w:rPr>
        <w:rFonts w:asciiTheme="majorHAnsi" w:hAnsiTheme="majorHAnsi" w:cs="Arial"/>
        <w:color w:val="000000"/>
        <w:sz w:val="20"/>
        <w:szCs w:val="19"/>
      </w:rPr>
      <w:t>K.Puram</w:t>
    </w:r>
    <w:proofErr w:type="spellEnd"/>
    <w:proofErr w:type="gram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1352" w14:textId="77777777" w:rsidR="00752E62" w:rsidRDefault="00752E62" w:rsidP="00DA54FB">
      <w:pPr>
        <w:spacing w:after="0" w:line="240" w:lineRule="auto"/>
      </w:pPr>
      <w:r>
        <w:separator/>
      </w:r>
    </w:p>
  </w:footnote>
  <w:footnote w:type="continuationSeparator" w:id="0">
    <w:p w14:paraId="5893070F" w14:textId="77777777" w:rsidR="00752E62" w:rsidRDefault="00752E62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752E62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1027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2E62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1028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752E62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23ACA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A2C2D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77237"/>
    <w:rsid w:val="0018040E"/>
    <w:rsid w:val="001962A5"/>
    <w:rsid w:val="001A05FB"/>
    <w:rsid w:val="001A1F63"/>
    <w:rsid w:val="001A6D2C"/>
    <w:rsid w:val="001B09F8"/>
    <w:rsid w:val="001C1799"/>
    <w:rsid w:val="001C6D6E"/>
    <w:rsid w:val="001F717F"/>
    <w:rsid w:val="00204AFA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2E68"/>
    <w:rsid w:val="002C3077"/>
    <w:rsid w:val="002C74F7"/>
    <w:rsid w:val="002D179E"/>
    <w:rsid w:val="002D4FF5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0B0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2E62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332E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76FC6"/>
    <w:rsid w:val="008B7BCB"/>
    <w:rsid w:val="008C1032"/>
    <w:rsid w:val="008C6A71"/>
    <w:rsid w:val="008D003A"/>
    <w:rsid w:val="008F0053"/>
    <w:rsid w:val="008F7EF1"/>
    <w:rsid w:val="00900B6C"/>
    <w:rsid w:val="00902B35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97B31"/>
    <w:rsid w:val="009B212D"/>
    <w:rsid w:val="009D79C9"/>
    <w:rsid w:val="009E15B4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AE6574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13720"/>
    <w:rsid w:val="00C24C96"/>
    <w:rsid w:val="00C27020"/>
    <w:rsid w:val="00C2749B"/>
    <w:rsid w:val="00C32B90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CD021A"/>
    <w:rsid w:val="00D009D1"/>
    <w:rsid w:val="00D1468B"/>
    <w:rsid w:val="00D14739"/>
    <w:rsid w:val="00D24B57"/>
    <w:rsid w:val="00D350DB"/>
    <w:rsid w:val="00D35710"/>
    <w:rsid w:val="00D36509"/>
    <w:rsid w:val="00D37EE2"/>
    <w:rsid w:val="00D4110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03A2B"/>
    <w:rsid w:val="00F13A3E"/>
    <w:rsid w:val="00F17C9F"/>
    <w:rsid w:val="00F210EF"/>
    <w:rsid w:val="00F23972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A36D0"/>
    <w:rsid w:val="00FB2659"/>
    <w:rsid w:val="00FC18FC"/>
    <w:rsid w:val="00FC6141"/>
    <w:rsid w:val="00FD46E2"/>
    <w:rsid w:val="00FE28C4"/>
    <w:rsid w:val="00FE2DBC"/>
    <w:rsid w:val="00FE2EE6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
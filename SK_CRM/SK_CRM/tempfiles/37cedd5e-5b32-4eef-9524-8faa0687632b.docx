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pict>
          <v:shape id="_x0000_s1050" o:spid="_x0000_s1061" type="#_x0000_t202" style="height:155.95pt;margin-left:-13.4pt;margin-top:16.95pt;mso-height-relative:margin;mso-width-relative:margin;position:absolute;visibility:visible;width:543.45pt;z-index:251659263" filled="f" stroked="f">
            <v:textbox>
              <w:txbxContent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 xml:space="preserve">Orbit Machines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No:47, Maruthamalaigounder layout,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R.K.Puram, Ganapathy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Coimbatore TN India.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 Pin: 641006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sales.orbitmachines@gmail.com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orbittextoolengineers@gmail.com</w:t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Mob: </w:t>
                  </w:r>
                  <w:r w:rsidRPr="00E0494B" w:rsidR="00143BF7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9500506615  | 9500506615 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www.orbitmachines.in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TIN: 33822104104  | GSTIN: 33BSVPB7613LIZE </w:t>
                  </w:r>
                </w:p>
              </w:txbxContent>
            </v:textbox>
          </v:shape>
        </w:pic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  <w:r>
        <w:pict>
          <v:shape id="_x0000_s1051" o:spid="_x0000_s1062" type="#_x0000_t202" style="height:31.5pt;margin-left:277.55pt;margin-top:16.4pt;mso-height-relative:margin;mso-width-relative:margin;position:absolute;visibility:visible;width:246.3pt;z-index:251660288" filled="f" stroked="f">
            <v:textbox>
              <w:txbxContent>
                <w:p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 xml:space="preserve">Sales Quotation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52" o:spid="_x0000_s1063" type="#_x0000_t202" style="height:73.9pt;margin-left:270pt;margin-top:22.45pt;mso-height-relative:margin;mso-width-relative:margin;position:absolute;visibility:visible;width:260.05pt;z-index:251666432" filled="f" stroked="f">
            <v:textbox>
              <w:txbxContent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Date</w:t>
                  </w:r>
                  <w:r w:rsidRPr="00FE2DBC" w:rsidR="00F33B80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:</w:t>
                  </w:r>
                  <w:r w:rsidRPr="00FE2DBC" w:rsidR="00D73602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Nov 30, 2021</w:t>
                  </w:r>
                </w:p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Quotation No:</w:t>
                  </w:r>
                  <w:r w:rsidRPr="00FE2DBC" w:rsidR="00EA7809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624-A/QTN/OM/2021-2022/1</w:t>
                  </w:r>
                </w:p>
                <w:p>
                  <w:pPr>
                    <w:rPr>
                      <w:rFonts w:ascii="Century Gothic" w:hAnsi="Century Gothic" w:cs="Arial" w:cstheme="minorHAnsi"/>
                      <w:b/>
                    </w:rPr>
                  </w:pPr>
                </w:p>
                <w:p>
                  <w:pPr>
                    <w:jc w:val="right"/>
                    <w:rPr>
                      <w:rFonts w:cs="Arial" w:cstheme="minorHAnsi"/>
                      <w:sz w:val="20"/>
                    </w:rPr>
                  </w:pPr>
                  <w:r>
                    <w:rPr>
                      <w:rFonts w:cs="Arial" w:cstheme="minorHAnsi"/>
                      <w:sz w:val="20"/>
                    </w:rPr>
                    <w:t xml:space="preserve">no: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53" o:spid="_x0000_s1064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Customer3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Customer3Customer3 Customer3Customer3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1236547890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Customer3@gmail.com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987456310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/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Style w:val="TableNormal"/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val="0600" w:firstRow="0" w:lastRow="0" w:firstColumn="0" w:lastColumn="0" w:noHBand="1" w:noVBand="1"/>
            </w:tblPr>
            <w:tblGrid>
              <w:gridCol w:w="400"/>
              <w:gridCol w:w="400"/>
              <w:gridCol w:w="400"/>
              <w:gridCol w:w="4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4f86be25-4605-40b3-b8dc-73fd0483acd8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385f9a19-ac58-4690-ac3a-c7ebdee5d675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60bea79b-2b0f-4efc-9620-0e1302b9b276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ec0b4fb8-3bd5-4696-b2e0-9b3edca9e693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54" o:spid="_x0000_i1065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55" o:spid="_x0000_i1066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56" o:spid="_x0000_i1067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5255.00 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5255</w:t>
                  </w:r>
                </w:p>
              </w:tc>
            </w:tr>
          </w:tbl>
          <w:p>
            <w:pPr/>
          </w:p>
          <w:p>
            <w:pPr/>
          </w:p>
        </w:tc>
      </w:tr>
      <w:tr w:rsidTr="007F6B3B">
        <w:trPr/>
        <w:tc>
          <w:tcPr>
            <w:tcW w:w="10656" w:type="dxa"/>
          </w:tcPr>
          <w:p>
            <w:pPr/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fdb71947-42f0-4e4a-9c68-e1db97986992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ab8e0afe-b2f2-47af-8a7e-2300f66e364b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9b46a21d-9c24-4cf4-9e7f-391a7b2cd422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Inclusive GST 18%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5255</w:t>
                  </w:r>
                </w:p>
              </w:tc>
            </w:tr>
          </w:tbl>
          <w:p>
            <w:pPr/>
          </w:p>
          <w:p>
            <w:pPr/>
          </w:p>
        </w:tc>
      </w:tr>
    </w:tbl>
    <w:p>
      <w:pPr/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18%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4" name="_x0000_s1057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57"/>
                    <pic:cNvPicPr/>
                  </pic:nvPicPr>
                  <pic:blipFill>
                    <a:blip r:embed="rId6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7"/>
      <w:headerReference w:type="default" r:id="rId8"/>
      <w:headerReference w:type="first" r:id="rId9"/>
      <w:footerReference w:type="default" r:id="rId10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6" name="_x0000_s1059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59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1060" o:spid="_x0000_s1074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68" o:spid="WordPictureWatermark1069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70" o:spid="WordPictureWatermark1071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5" name="_x0000_s1058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58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72" o:spid="WordPictureWatermark1073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0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5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pireTableThStyle4f86be25-4605-40b3-b8dc-73fd0483acd8">
    <w:name w:val="SpireTableThStyle4f86be25-4605-40b3-b8dc-73fd0483acd8"/>
    <w:basedOn w:val="Normal"/>
    <w:qFormat/>
    <w:pPr>
      <w:jc w:val="center"/>
    </w:pPr>
    <w:rPr>
      <w:b/>
    </w:rPr>
  </w:style>
  <w:style w:type="paragraph" w:styleId="SpireTableThStyle385f9a19-ac58-4690-ac3a-c7ebdee5d675">
    <w:name w:val="SpireTableThStyle385f9a19-ac58-4690-ac3a-c7ebdee5d675"/>
    <w:basedOn w:val="Normal"/>
    <w:qFormat/>
    <w:pPr>
      <w:jc w:val="center"/>
    </w:pPr>
    <w:rPr>
      <w:b/>
    </w:rPr>
  </w:style>
  <w:style w:type="paragraph" w:styleId="SpireTableThStyle60bea79b-2b0f-4efc-9620-0e1302b9b276">
    <w:name w:val="SpireTableThStyle60bea79b-2b0f-4efc-9620-0e1302b9b276"/>
    <w:basedOn w:val="Normal"/>
    <w:qFormat/>
    <w:pPr>
      <w:jc w:val="center"/>
    </w:pPr>
    <w:rPr>
      <w:b/>
    </w:rPr>
  </w:style>
  <w:style w:type="paragraph" w:styleId="SpireTableThStyleec0b4fb8-3bd5-4696-b2e0-9b3edca9e693">
    <w:name w:val="SpireTableThStyleec0b4fb8-3bd5-4696-b2e0-9b3edca9e693"/>
    <w:basedOn w:val="Normal"/>
    <w:qFormat/>
    <w:pPr>
      <w:jc w:val="center"/>
    </w:pPr>
    <w:rPr>
      <w:b/>
    </w:rPr>
  </w:style>
  <w:style w:type="paragraph" w:styleId="SpireTableThStylefdb71947-42f0-4e4a-9c68-e1db97986992">
    <w:name w:val="SpireTableThStylefdb71947-42f0-4e4a-9c68-e1db97986992"/>
    <w:basedOn w:val="Normal"/>
    <w:qFormat/>
    <w:pPr>
      <w:jc w:val="center"/>
    </w:pPr>
    <w:rPr>
      <w:b/>
    </w:rPr>
  </w:style>
  <w:style w:type="paragraph" w:styleId="SpireTableThStyleab8e0afe-b2f2-47af-8a7e-2300f66e364b">
    <w:name w:val="SpireTableThStyleab8e0afe-b2f2-47af-8a7e-2300f66e364b"/>
    <w:basedOn w:val="Normal"/>
    <w:qFormat/>
    <w:pPr>
      <w:jc w:val="center"/>
    </w:pPr>
    <w:rPr>
      <w:b/>
    </w:rPr>
  </w:style>
  <w:style w:type="paragraph" w:styleId="SpireTableThStyle9b46a21d-9c24-4cf4-9e7f-391a7b2cd422">
    <w:name w:val="SpireTableThStyle9b46a21d-9c24-4cf4-9e7f-391a7b2cd422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header" Target="header3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4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43</cp:revision>
  <cp:lastPrinted>2021-06-30T11:20:00Z</cp:lastPrinted>
  <dcterms:created xsi:type="dcterms:W3CDTF">2021-09-04T09:12:00Z</dcterms:created>
  <dcterms:modified xsi:type="dcterms:W3CDTF">2021-10-04T08:02:00Z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5764</TotalTime>
  <Pages>2</Pages>
  <Words>171</Words>
  <Characters>980</Characters>
  <Application>Microsoft Office Word</Application>
  <DocSecurity>0</DocSecurity>
  <Lines>8</Lines>
  <Paragraphs>2</Paragraphs>
  <Company>Comsdev</Company>
  <CharactersWithSpaces>1149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43</cp:revision>
  <cp:lastPrinted>2021-06-30T11:20:00Z</cp:lastPrinted>
  <dcterms:created xsi:type="dcterms:W3CDTF">2021-09-04T09:12:00Z</dcterms:created>
  <dcterms:modified xsi:type="dcterms:W3CDTF">2021-10-04T08:02:00Z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5764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1149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5764</TotalTime>
  <Pages>2</Pages>
  <Words>171</Words>
  <Characters>980</Characters>
  <Application>Microsoft Office Word</Application>
  <DocSecurity>0</DocSecurity>
  <Lines>8</Lines>
  <Paragraphs>2</Paragraphs>
  <Company>Comsdev</Company>
  <CharactersWithSpaces>1149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43</cp:revision>
  <cp:lastPrinted>2021-06-30T11:20:00Z</cp:lastPrinted>
  <dcterms:created xsi:type="dcterms:W3CDTF">2021-09-04T09:12:00Z</dcterms:created>
  <dcterms:modified xsi:type="dcterms:W3CDTF">2021-10-04T08:02:00Z</dcterms:modified>
</cp:coreProperties>
</file>
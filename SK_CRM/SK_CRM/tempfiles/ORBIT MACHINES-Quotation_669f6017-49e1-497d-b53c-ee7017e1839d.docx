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 w:rsidRPr="00980BF9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690"/>
      </w:tblGrid>
      <w:tr w:rsidTr="003F10B0">
        <w:trPr>
          <w:trHeight w:val="2665"/>
        </w:trPr>
        <w:tc>
          <w:tcPr>
            <w:tcW w:w="10690" w:type="dxa"/>
          </w:tcPr>
          <w:p>
            <w:pPr>
              <w:rPr>
                <w:rFonts w:ascii="Century Gothic" w:hAnsi="Century Gothic" w:cs="Arial"/>
                <w:b/>
                <w:color w:val="000000" w:themeColor="text1"/>
                <w:sz w:val="24"/>
                <w:szCs w:val="24"/>
              </w:rPr>
            </w:pPr>
            <w:r>
              <w:pict>
                <v:shape id="_x0000_s1025" o:spid="_x0000_s1033" type="#_x0000_t202" style="height:31.5pt;margin-left:273.25pt;margin-top:4.55pt;mso-height-relative:margin;mso-width-relative:margin;position:absolute;visibility:visible;width:246.3pt;z-index:251674624" filled="f" stroked="f">
                  <v:textbox>
                    <w:txbxContent>
                      <w:p>
                        <w:pPr>
                          <w:jc w:val="right"/>
                          <w:rPr>
                            <w:rFonts w:ascii="Century Gothic" w:hAnsi="Century Gothic"/>
                            <w:b/>
                            <w:color w:val="00B0F0"/>
                            <w:sz w:val="38"/>
                          </w:rPr>
                        </w:pPr>
                        <w:r w:rsidRPr="00B65310">
                          <w:rPr>
                            <w:rFonts w:ascii="Century Gothic" w:hAnsi="Century Gothic"/>
                            <w:b/>
                            <w:color w:val="1F497D" w:themeColor="text2"/>
                            <w:sz w:val="38"/>
                          </w:rPr>
                          <w:t xml:space="preserve">Sales Quotation</w:t>
                        </w:r>
                      </w:p>
                    </w:txbxContent>
                  </v:textbox>
                </v:shape>
              </w:pict>
            </w:r>
            <w:r w:rsidRPr="00D37EE2" w:rsidR="003F10B0">
              <w:rPr>
                <w:rFonts w:ascii="Century Gothic" w:hAnsi="Century Gothic" w:cs="Arial"/>
                <w:b/>
                <w:color w:val="000000" w:themeColor="text1"/>
                <w:sz w:val="24"/>
                <w:szCs w:val="24"/>
              </w:rPr>
              <w:t xml:space="preserve">ORBIT MACHINES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S.F No .458,Door No.47, Maruthamalai Gounder Layout, 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R.K Puram,  Sathy Road, Ganapathy,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pict>
                <v:shape id="_x0000_s1026" o:spid="_x0000_s1034" type="#_x0000_t202" style="height:73.9pt;margin-left:238.5pt;margin-top:9.7pt;mso-height-relative:margin;mso-width-relative:margin;position:absolute;visibility:visible;width:284.05pt;z-index:251666432" filled="f" stroked="f">
                  <v:textbox>
                    <w:txbxContent>
                      <w:p>
                        <w:pPr>
                          <w:spacing w:line="240" w:lineRule="auto"/>
                          <w:jc w:val="right"/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</w:pPr>
                        <w:r w:rsidRPr="00FE2DBC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Date</w:t>
                        </w:r>
                        <w:r w:rsidRPr="00FE2DBC" w:rsidR="00F33B80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:</w:t>
                        </w:r>
                        <w:r w:rsidRPr="00FE2DBC" w:rsidR="00D73602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B4692D" w:rsidR="00B4692D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Nov 30, 2021</w:t>
                        </w:r>
                      </w:p>
                      <w:p>
                        <w:pPr>
                          <w:spacing w:line="240" w:lineRule="auto"/>
                          <w:jc w:val="right"/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</w:pPr>
                        <w:r w:rsidRPr="00FE2DBC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Quotation No:</w:t>
                        </w:r>
                        <w:r w:rsidRPr="00FE2DBC" w:rsidR="00EA7809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B4692D" w:rsidR="00B4692D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624-A/QTN/OM/2021-2022/1</w:t>
                        </w:r>
                      </w:p>
                      <w:p>
                        <w:pPr>
                          <w:rPr>
                            <w:rFonts w:ascii="Century Gothic" w:hAnsi="Century Gothic" w:cs="Arial" w:cstheme="minorHAnsi"/>
                            <w:b/>
                          </w:rPr>
                        </w:pPr>
                      </w:p>
                      <w:p>
                        <w:pPr>
                          <w:jc w:val="right"/>
                          <w:rPr>
                            <w:rFonts w:cs="Arial" w:cstheme="minorHAnsi"/>
                            <w:sz w:val="20"/>
                          </w:rPr>
                        </w:pPr>
                        <w:r>
                          <w:rPr>
                            <w:rFonts w:cs="Arial" w:cstheme="minorHAnsi"/>
                            <w:sz w:val="20"/>
                          </w:rPr>
                          <w:t xml:space="preserve">no:</w:t>
                        </w:r>
                      </w:p>
                    </w:txbxContent>
                  </v:textbox>
                </v:shape>
              </w:pict>
            </w:r>
            <w:r w:rsidRPr="0061658B" w:rsidR="003F10B0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Coimbatore - Tamil Nadu, India</w:t>
            </w:r>
            <w:r w:rsidRPr="0061658B" w:rsidR="003F10B0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 Pin: 641006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 w:rsidRPr="0061658B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balasuresh34@gmail.com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Mob: 07971272680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www.orbitmachines.in</w:t>
            </w:r>
          </w:p>
          <w:p>
            <w:pPr>
              <w:rPr>
                <w:sz w:val="20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TIN: 33822104104  | GSTIN: 33BSVPB7613LIZE </w:t>
            </w:r>
          </w:p>
        </w:tc>
      </w:tr>
    </w:tbl>
    <w:p>
      <w:pPr>
        <w:ind w:left="-284" w:firstLine="142"/>
        <w:rPr>
          <w:sz w:val="20"/>
        </w:rPr>
      </w:pPr>
      <w:r>
        <w:pict>
          <v:shape id="_x0000_s1027" o:spid="_x0000_s1035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710" w:type="dxa"/>
                    <w:tblInd w:w="108" w:type="dxa"/>
                    <w:tblLook w:val="04A0" w:firstRow="1" w:lastRow="0" w:firstColumn="1" w:lastColumn="0" w:noHBand="0" w:noVBand="1"/>
                  </w:tblPr>
                  <w:tblGrid>
                    <w:gridCol w:w="6210"/>
                    <w:gridCol w:w="4500"/>
                  </w:tblGrid>
                  <w:tr w:rsidTr="003F10B0">
                    <w:trPr>
                      <w:trHeight w:val="1700"/>
                    </w:trPr>
                    <w:tc>
                      <w:tcPr>
                        <w:tcW w:w="621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parry agro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47,maruathamalaigounder layout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ganapthy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coimbatore</w:t>
                        </w: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Pin: 641006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9952566615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balasuresh@gmail.com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parry agro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9952566615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/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20"/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type="auto" w:w="1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057f6c96-6892-4df4-a5ec-b6ec74926368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dd26cb5-ed59-43b3-94b3-d54201ef465d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type="auto" w:w="4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bc37cc0a-33b5-4c56-b46e-cb3060cbb50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fa05db41-40cc-4dab-a401-6d05f2136503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5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36" type="#_x0000_t75" style="height:37.5pt;width:75pt" o:bordertopcolor="this" o:borderleftcolor="this" o:borderbottomcolor="this" o:borderrightcolor="this">
                        <v:imagedata r:id="rId3" o:title="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shredder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WOOD CHIPPER CUM PULVERIZER-100 HP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POWER  - 100HP 3PHASE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FINAL PARTICLE SIZE – BELOW 15 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OVER SIZE CHIPS : 2-5 %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MATERIAL : MS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BLADE CUTTING MATERIAL : SPECIAL ALLOY STEEL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ROTATING BLADES: 4  NOS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HAMMER BLADES : 24 NOS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NO OF BLADES  STATIONARY:3 NO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FEED OPENING : 300 X 300MM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FEEDING MATERIAL SIZE : 1.5 -8 INCHES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WORKING AREA: 950 X 300 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SHREDDING CAPACITY : 3-5 TON / HR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(SUBJECTED TO FIRE WOOD FEEDING EFFICIENCY AND MOISTURE WITH 30-40%)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MACHINE SIZE :2000 X 1400 X 1500mm   LXBXH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DRIVE: V-BELT DRIVE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SPARES: 1 SET 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MACHINE WEIGHT : 3200  KG(APPROX)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FINISHING : PAINTING 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2hp motor  tool grinder for blade sharpness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APPLICATION: WOOD LOG</w:t>
                  </w:r>
                  <w:r>
                    <w:rPr>
                      <w:b/>
                    </w:rPr>
                    <w:t xml:space="preserve">  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23500.00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4230.00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1"/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type="auto" w:w="4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235000.00 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1"/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type="auto" w:w="4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235000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800"/>
              <w:gridCol w:w="400"/>
            </w:tblGrid>
            <w:tr>
              <w:trPr>
                <w:tblHeader/>
                <w:jc w:val="left"/>
              </w:trPr>
              <w:tc>
                <w:tcPr>
                  <w:tcW w:type="auto" w:w="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3acfad3c-686a-4935-8a0e-58f9b4af1d9f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89f823a3-2369-4d61-a00d-ce07eb2c0b52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3917853a-853e-4ef5-831e-97fd2f14bc6b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type="auto" w:w="4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shredder</w:t>
                  </w:r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23500.00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0"/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type="auto" w:w="4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t xml:space="preserve">Inclusive GST 18%</w:t>
                  </w:r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235000.00</w:t>
                  </w:r>
                </w:p>
              </w:tc>
            </w:tr>
          </w:tbl>
          <w:p>
            <w:pPr/>
          </w:p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  <w:p>
            <w:pPr>
              <w:rPr/>
            </w:pPr>
          </w:p>
        </w:tc>
      </w:tr>
      <w:tr w:rsidTr="007F6B3B">
        <w:trPr/>
        <w:tc>
          <w:tcPr>
            <w:tcW w:w="10656" w:type="dxa"/>
          </w:tcPr>
          <w:p>
            <w:pPr>
              <w:rPr/>
            </w:pPr>
          </w:p>
        </w:tc>
      </w:tr>
      <w:tr w:rsidTr="007F6B3B">
        <w:trPr/>
        <w:tc>
          <w:tcPr>
            <w:tcW w:w="10656" w:type="dxa"/>
          </w:tcPr>
          <w:p>
            <w:pPr>
              <w:rPr/>
            </w:pPr>
          </w:p>
        </w:tc>
      </w:tr>
    </w:tbl>
    <w:p>
      <w:pPr>
        <w:rPr/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1" name="_x0000_s1028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8"/>
                    <pic:cNvPicPr/>
                  </pic:nvPicPr>
                  <pic:blipFill>
                    <a:blip r:embed="rId4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5"/>
      <w:headerReference w:type="default" r:id="rId6"/>
      <w:headerReference w:type="first" r:id="rId7"/>
      <w:footerReference w:type="default" r:id="rId8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3" name="_x0000_s1030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30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31" o:spid="_x0000_s1043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37" o:spid="WordPictureWatermark1038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39" o:spid="WordPictureWatermark1040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2" name="_x0000_s1029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29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41" o:spid="WordPictureWatermark1042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8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3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yperlink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Heading1Char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pireTableThStyled258afeb-88f8-4d4b-afbd-4f972080d706">
    <w:name w:val="SpireTableThStyled258afeb-88f8-4d4b-afbd-4f972080d706"/>
    <w:basedOn w:val="Normal"/>
    <w:qFormat/>
    <w:rsid w:val="00204AFA"/>
    <w:pPr>
      <w:jc w:val="center"/>
    </w:pPr>
    <w:rPr>
      <w:b/>
    </w:rPr>
  </w:style>
  <w:style w:type="paragraph" w:customStyle="1" w:styleId="SpireTableThStylef4d73c52-607b-45bd-8533-766830fadaeb">
    <w:name w:val="SpireTableThStylef4d73c52-607b-45bd-8533-766830fadaeb"/>
    <w:basedOn w:val="Normal"/>
    <w:qFormat/>
    <w:rsid w:val="00204AFA"/>
    <w:pPr>
      <w:jc w:val="center"/>
    </w:pPr>
    <w:rPr>
      <w:b/>
    </w:rPr>
  </w:style>
  <w:style w:type="paragraph" w:customStyle="1" w:styleId="SpireTableThStyleedeba715-e84b-49d2-a759-1eb8555e002e">
    <w:name w:val="SpireTableThStyleedeba715-e84b-49d2-a759-1eb8555e002e"/>
    <w:basedOn w:val="Normal"/>
    <w:qFormat/>
    <w:rsid w:val="00204AFA"/>
    <w:pPr>
      <w:jc w:val="center"/>
    </w:pPr>
    <w:rPr>
      <w:b/>
    </w:rPr>
  </w:style>
  <w:style w:type="paragraph" w:customStyle="1" w:styleId="SpireTableThStyle5e0441d5-11fd-4ce0-aae8-40a217a8abbe">
    <w:name w:val="SpireTableThStyle5e0441d5-11fd-4ce0-aae8-40a217a8abbe"/>
    <w:basedOn w:val="Normal"/>
    <w:qFormat/>
    <w:rsid w:val="00204AFA"/>
    <w:pPr>
      <w:jc w:val="center"/>
    </w:pPr>
    <w:rPr>
      <w:b/>
    </w:rPr>
  </w:style>
  <w:style w:type="paragraph" w:styleId="SpireTableThStyle057f6c96-6892-4df4-a5ec-b6ec74926368">
    <w:name w:val="SpireTableThStyle057f6c96-6892-4df4-a5ec-b6ec74926368"/>
    <w:basedOn w:val="Normal"/>
    <w:qFormat/>
    <w:pPr>
      <w:jc w:val="center"/>
    </w:pPr>
    <w:rPr>
      <w:b/>
    </w:rPr>
  </w:style>
  <w:style w:type="paragraph" w:styleId="SpireTableThStyleedd26cb5-ed59-43b3-94b3-d54201ef465d">
    <w:name w:val="SpireTableThStyleedd26cb5-ed59-43b3-94b3-d54201ef465d"/>
    <w:basedOn w:val="Normal"/>
    <w:qFormat/>
    <w:pPr>
      <w:jc w:val="center"/>
    </w:pPr>
    <w:rPr>
      <w:b/>
    </w:rPr>
  </w:style>
  <w:style w:type="paragraph" w:styleId="SpireTableThStylebc37cc0a-33b5-4c56-b46e-cb3060cbb501">
    <w:name w:val="SpireTableThStylebc37cc0a-33b5-4c56-b46e-cb3060cbb501"/>
    <w:basedOn w:val="Normal"/>
    <w:qFormat/>
    <w:pPr>
      <w:jc w:val="center"/>
    </w:pPr>
    <w:rPr>
      <w:b/>
    </w:rPr>
  </w:style>
  <w:style w:type="paragraph" w:styleId="SpireTableThStylefa05db41-40cc-4dab-a401-6d05f2136503">
    <w:name w:val="SpireTableThStylefa05db41-40cc-4dab-a401-6d05f2136503"/>
    <w:basedOn w:val="Normal"/>
    <w:qFormat/>
    <w:pPr>
      <w:jc w:val="center"/>
    </w:pPr>
    <w:rPr>
      <w:b/>
    </w:rPr>
  </w:style>
  <w:style w:type="paragraph" w:styleId="SpireTableThStyle3acfad3c-686a-4935-8a0e-58f9b4af1d9f">
    <w:name w:val="SpireTableThStyle3acfad3c-686a-4935-8a0e-58f9b4af1d9f"/>
    <w:basedOn w:val="Normal"/>
    <w:qFormat/>
    <w:pPr>
      <w:jc w:val="center"/>
    </w:pPr>
    <w:rPr>
      <w:b/>
    </w:rPr>
  </w:style>
  <w:style w:type="paragraph" w:styleId="SpireTableThStyle89f823a3-2369-4d61-a00d-ce07eb2c0b52">
    <w:name w:val="SpireTableThStyle89f823a3-2369-4d61-a00d-ce07eb2c0b52"/>
    <w:basedOn w:val="Normal"/>
    <w:qFormat/>
    <w:pPr>
      <w:jc w:val="center"/>
    </w:pPr>
    <w:rPr>
      <w:b/>
    </w:rPr>
  </w:style>
  <w:style w:type="paragraph" w:styleId="SpireTableThStyle3917853a-853e-4ef5-831e-97fd2f14bc6b">
    <w:name w:val="SpireTableThStyle3917853a-853e-4ef5-831e-97fd2f14bc6b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tyles" Target="styles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header" Target="header3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59</cp:revision>
  <cp:lastPrinted>2021-06-30T11:20:00Z</cp:lastPrinted>
  <dcterms:created xsi:type="dcterms:W3CDTF">2021-09-04T09:12:00Z</dcterms:created>
  <dcterms:modified xsi:type="dcterms:W3CDTF">2021-10-25T01:42:00Z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6326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1299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6326</TotalTime>
  <Pages>2</Pages>
  <Words>194</Words>
  <Characters>1107</Characters>
  <Application>Microsoft Office Word</Application>
  <DocSecurity>0</DocSecurity>
  <Lines>9</Lines>
  <Paragraphs>2</Paragraphs>
  <Company>Comsdev</Company>
  <CharactersWithSpaces>1299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59</cp:revision>
  <cp:lastPrinted>2021-06-30T11:20:00Z</cp:lastPrinted>
  <dcterms:created xsi:type="dcterms:W3CDTF">2021-09-04T09:12:00Z</dcterms:created>
  <dcterms:modified xsi:type="dcterms:W3CDTF">2021-10-25T01:42:00Z</dcterms:modified>
</cp:coreProperties>
</file>
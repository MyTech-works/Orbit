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3f6a2d4-fd69-4499-b57c-1275ed9046f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2d91fa6-b55b-4baa-be29-cc8675eb0b4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d05b5d5-1070-4f9a-8aa3-05e66fe3c76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00bc418-47e8-4016-9002-e447bfedac9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85458ca-d5d5-4bdd-ab21-3690413f873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fb863b0-b55f-41af-bfbb-5a6ba31bda6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6c95279-4707-4ea6-b583-03bb0997138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03f6a2d4-fd69-4499-b57c-1275ed9046f9">
    <w:name w:val="SpireTableThStyle03f6a2d4-fd69-4499-b57c-1275ed9046f9"/>
    <w:basedOn w:val="Normal"/>
    <w:qFormat/>
    <w:pPr>
      <w:jc w:val="center"/>
    </w:pPr>
    <w:rPr>
      <w:b/>
    </w:rPr>
  </w:style>
  <w:style w:type="paragraph" w:styleId="SpireTableThStylee2d91fa6-b55b-4baa-be29-cc8675eb0b41">
    <w:name w:val="SpireTableThStylee2d91fa6-b55b-4baa-be29-cc8675eb0b41"/>
    <w:basedOn w:val="Normal"/>
    <w:qFormat/>
    <w:pPr>
      <w:jc w:val="center"/>
    </w:pPr>
    <w:rPr>
      <w:b/>
    </w:rPr>
  </w:style>
  <w:style w:type="paragraph" w:styleId="SpireTableThStylebd05b5d5-1070-4f9a-8aa3-05e66fe3c76e">
    <w:name w:val="SpireTableThStylebd05b5d5-1070-4f9a-8aa3-05e66fe3c76e"/>
    <w:basedOn w:val="Normal"/>
    <w:qFormat/>
    <w:pPr>
      <w:jc w:val="center"/>
    </w:pPr>
    <w:rPr>
      <w:b/>
    </w:rPr>
  </w:style>
  <w:style w:type="paragraph" w:styleId="SpireTableThStyle200bc418-47e8-4016-9002-e447bfedac90">
    <w:name w:val="SpireTableThStyle200bc418-47e8-4016-9002-e447bfedac90"/>
    <w:basedOn w:val="Normal"/>
    <w:qFormat/>
    <w:pPr>
      <w:jc w:val="center"/>
    </w:pPr>
    <w:rPr>
      <w:b/>
    </w:rPr>
  </w:style>
  <w:style w:type="paragraph" w:styleId="SpireTableThStylea85458ca-d5d5-4bdd-ab21-3690413f873e">
    <w:name w:val="SpireTableThStylea85458ca-d5d5-4bdd-ab21-3690413f873e"/>
    <w:basedOn w:val="Normal"/>
    <w:qFormat/>
    <w:pPr>
      <w:jc w:val="center"/>
    </w:pPr>
    <w:rPr>
      <w:b/>
    </w:rPr>
  </w:style>
  <w:style w:type="paragraph" w:styleId="SpireTableThStyle3fb863b0-b55f-41af-bfbb-5a6ba31bda69">
    <w:name w:val="SpireTableThStyle3fb863b0-b55f-41af-bfbb-5a6ba31bda69"/>
    <w:basedOn w:val="Normal"/>
    <w:qFormat/>
    <w:pPr>
      <w:jc w:val="center"/>
    </w:pPr>
    <w:rPr>
      <w:b/>
    </w:rPr>
  </w:style>
  <w:style w:type="paragraph" w:styleId="SpireTableThStylee6c95279-4707-4ea6-b583-03bb09971382">
    <w:name w:val="SpireTableThStylee6c95279-4707-4ea6-b583-03bb09971382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
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>
        <w:pict>
          <v:shape id="_x0000_s1062" o:spid="_x0000_s1079" type="#_x0000_t202" style="height:155.95pt;margin-left:-13.4pt;margin-top:16.95pt;mso-height-relative:margin;mso-width-relative:margin;position:absolute;visibility:visible;width:543.45pt;z-index:251659263" filled="f" stroked="f">
            <v:textbox>
              <w:txbxContent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37EE2"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  <w:t xml:space="preserve">Orbit Machines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No:47, Maruthamalaigounder layout,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R.K.Puram, Ganapathy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Coimbatore TN India.</w:t>
                  </w: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 Pin: 641006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sales.orbitmachines@gmail.com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orbittextoolengineers@gmail.com</w:t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br/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Mob: </w:t>
                  </w:r>
                  <w:r w:rsidRPr="00E0494B" w:rsidR="00143BF7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9500506615  | 9500506615 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www.orbitmachines.in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TIN: 33822104104  | GSTIN: 33BSVPB7613LIZE </w:t>
                  </w:r>
                </w:p>
              </w:txbxContent>
            </v:textbox>
          </v:shape>
        </w:pic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Mfrs</w: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: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hredder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Dewatering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Conveyors | W</w:t>
      </w:r>
      <w:r w:rsidRPr="00980BF9" w:rsidR="003F176B">
        <w:rPr>
          <w:rFonts w:cs="Arial"/>
          <w:b/>
          <w:color w:val="3B608D" w:themeColor="accent1" w:themeShade="BF"/>
          <w:sz w:val="21"/>
          <w:szCs w:val="21"/>
        </w:rPr>
        <w:t xml:space="preserve">ire strippers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 Reverse Vending Machines</w:t>
      </w:r>
    </w:p>
    <w:p>
      <w:pPr>
        <w:jc w:val="right"/>
        <w:rPr>
          <w:color w:val="3B608D" w:themeColor="accent1" w:themeShade="BF"/>
          <w:sz w:val="20"/>
        </w:rPr>
      </w:pPr>
      <w:r>
        <w:pict>
          <v:shape id="_x0000_s1063" o:spid="_x0000_s1080" type="#_x0000_t202" style="height:31.5pt;margin-left:277.55pt;margin-top:16.4pt;mso-height-relative:margin;mso-width-relative:margin;position:absolute;visibility:visible;width:246.3pt;z-index:251660288" filled="f" stroked="f">
            <v:textbox>
              <w:txbxContent>
                <w:p>
                  <w:pPr>
                    <w:jc w:val="right"/>
                    <w:rPr>
                      <w:rFonts w:ascii="Century Gothic" w:hAnsi="Century Gothic"/>
                      <w:b/>
                      <w:color w:val="00B0F0"/>
                      <w:sz w:val="38"/>
                    </w:rPr>
                  </w:pPr>
                  <w:r w:rsidRPr="00B65310">
                    <w:rPr>
                      <w:rFonts w:ascii="Century Gothic" w:hAnsi="Century Gothic"/>
                      <w:b/>
                      <w:color w:val="1F497D" w:themeColor="text2"/>
                      <w:sz w:val="38"/>
                    </w:rPr>
                    <w:t xml:space="preserve">Sales Quotation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1064" o:spid="_x0000_s1081" type="#_x0000_t202" style="height:73.9pt;margin-left:270pt;margin-top:22.45pt;mso-height-relative:margin;mso-width-relative:margin;position:absolute;visibility:visible;width:260.05pt;z-index:251666432" filled="f" stroked="f">
            <v:textbox>
              <w:txbxContent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Date</w:t>
                  </w:r>
                  <w:r w:rsidRPr="00FE2DBC" w:rsidR="00F33B80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:</w:t>
                  </w:r>
                  <w:r w:rsidRPr="00FE2DBC" w:rsidR="00D73602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Nov 30, 2021</w:t>
                  </w:r>
                </w:p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Quotation No:</w:t>
                  </w:r>
                  <w:r w:rsidRPr="00FE2DBC" w:rsidR="00EA7809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624-A/QTN/OM/2021-2022/2</w:t>
                  </w:r>
                </w:p>
                <w:p>
                  <w:pPr>
                    <w:rPr>
                      <w:rFonts w:ascii="Century Gothic" w:hAnsi="Century Gothic" w:cs="Arial" w:cstheme="minorHAnsi"/>
                      <w:b/>
                    </w:rPr>
                  </w:pPr>
                </w:p>
                <w:p>
                  <w:pPr>
                    <w:jc w:val="right"/>
                    <w:rPr>
                      <w:rFonts w:cs="Arial" w:cstheme="minorHAnsi"/>
                      <w:sz w:val="20"/>
                    </w:rPr>
                  </w:pPr>
                  <w:r>
                    <w:rPr>
                      <w:rFonts w:cs="Arial" w:cstheme="minorHAnsi"/>
                      <w:sz w:val="20"/>
                    </w:rPr>
                    <w:t xml:space="preserve">no: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1065" o:spid="_x0000_s1082" type="#_x0000_t202" style="height:200.35pt;margin-left:-12.3pt;margin-top:20.8pt;mso-height-relative:margin;mso-width-relative:margin;position:absolute;visibility:visible;width:567.75pt;z-index:251671552" filled="f" stroked="f">
            <v:textbox>
              <w:txbxContent>
                <w:tbl>
                  <w:tblPr>
                    <w:tblStyle w:val="TableGrid"/>
                    <w:tblW w:w="10818" w:type="dxa"/>
                    <w:tblLook w:val="04A0" w:firstRow="1" w:lastRow="0" w:firstColumn="1" w:lastColumn="0" w:noHBand="0" w:noVBand="1"/>
                  </w:tblPr>
                  <w:tblGrid>
                    <w:gridCol w:w="6318"/>
                    <w:gridCol w:w="4500"/>
                  </w:tblGrid>
                  <w:tr w:rsidTr="00283552">
                    <w:trPr>
                      <w:trHeight w:val="1700"/>
                    </w:trPr>
                    <w:tc>
                      <w:tcPr>
                        <w:tcW w:w="6318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TO: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,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 JohnJohnJohnJohnJohnJohn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0123456987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john@gmail.com</w:t>
                        </w:r>
                      </w:p>
                    </w:tc>
                    <w:tc>
                      <w:tcPr>
                        <w:tcW w:w="450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Ref Person: Mr.</w:t>
                        </w:r>
                        <w:r w:rsidRPr="00FE2DBC" w:rsidR="0046546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Contact no:</w:t>
                        </w:r>
                        <w:r w:rsidRPr="00FE2DBC" w:rsid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0123456987</w:t>
                        </w:r>
                      </w:p>
                    </w:tc>
                  </w:tr>
                </w:tbl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/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Tr="007F6B3B">
        <w:trPr/>
        <w:tc>
          <w:tcPr>
            <w:tcW w:w="10656" w:type="dxa"/>
          </w:tcPr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Tr="007F6B3B">
        <w:trPr/>
        <w:tc>
          <w:tcPr>
            <w:tcW w:w="10656" w:type="dxa"/>
          </w:tcPr>
          <w:tbl>
            <w:tblPr>
              <w:tblStyle w:val="TableNormal"/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val="0600" w:firstRow="0" w:lastRow="0" w:firstColumn="0" w:lastColumn="0" w:noHBand="1" w:noVBand="1"/>
            </w:tblPr>
            <w:tblGrid>
              <w:gridCol w:w="400"/>
              <w:gridCol w:w="400"/>
              <w:gridCol w:w="400"/>
              <w:gridCol w:w="4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ab6c0a7b-b760-4ee3-98e0-858c2208c1eb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S.No.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3f9fb6f7-f38a-4808-bb78-9d181320f5ca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Image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95174461-9528-4e78-9bb2-6c6a8f80389a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Description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5bc1e78c-c6f3-4f42-9414-c1f0c770c748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UnitPrice+GST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66" o:spid="_x0000_i1083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67" o:spid="_x0000_i1084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68" o:spid="_x0000_i1085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04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69" o:spid="_x0000_i1086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05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70" o:spid="_x0000_i1087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71" o:spid="_x0000_i1088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72" o:spid="_x0000_i1089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73" o:spid="_x0000_i1090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09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74" o:spid="_x0000_i1091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Sub Total Inclusive GST 18%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12030.00 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12030</w:t>
                  </w:r>
                </w:p>
              </w:tc>
            </w:tr>
          </w:tbl>
          <w:p>
            <w:pPr/>
          </w:p>
          <w:p>
            <w:pPr/>
          </w:p>
        </w:tc>
      </w:tr>
      <w:tr w:rsidTr="007F6B3B">
        <w:trPr/>
        <w:tc>
          <w:tcPr>
            <w:tcW w:w="10656" w:type="dxa"/>
          </w:tcPr>
          <w:p>
            <w:pPr/>
          </w:p>
        </w:tc>
      </w:tr>
      <w:tr w:rsidTr="007F6B3B">
        <w:trPr/>
        <w:tc>
          <w:tcPr>
            <w:tcW w:w="10656" w:type="dxa"/>
          </w:tcPr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8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78493496-8f1e-4983-bdab-9322492441b3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 NO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05eff208-21ca-4e0c-b11b-594c0ce3c19b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 NAME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107b75b5-d40b-43ec-9e4d-0fb8930b8784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04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05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06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07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08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09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Inclusive GST 18%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12030</w:t>
                  </w:r>
                </w:p>
              </w:tc>
            </w:tr>
          </w:tbl>
          <w:p>
            <w:pPr/>
          </w:p>
          <w:p>
            <w:pPr/>
          </w:p>
        </w:tc>
      </w:tr>
    </w:tbl>
    <w:p>
      <w:pPr/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  <w:r w:rsidRPr="00147427">
        <w:rPr>
          <w:rFonts w:ascii="Calibri" w:hAnsi="Calibri"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="Calibri" w:hAnsi="Calibri" w:asciiTheme="minorHAnsi" w:hAnsiTheme="minorHAnsi"/>
          <w:color w:val="auto"/>
          <w:sz w:val="36"/>
        </w:rPr>
        <w:t xml:space="preserve">Industrial &amp; Recycling Machines Manufacturer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  <w:r w:rsidRPr="00147427">
        <w:rPr>
          <w:rFonts w:ascii="Calibri" w:hAnsi="Calibri" w:asciiTheme="minorHAnsi" w:hAnsiTheme="minorHAnsi"/>
          <w:b/>
          <w:bCs/>
          <w:color w:val="auto"/>
        </w:rPr>
        <w:t xml:space="preserve">Orbit</w:t>
      </w:r>
      <w:r w:rsidRPr="00147427">
        <w:rPr>
          <w:rFonts w:ascii="Calibri" w:hAnsi="Calibri"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 w:rsidR="00BB439C">
        <w:rPr>
          <w:rFonts w:ascii="Calibri" w:hAnsi="Calibri" w:asciiTheme="minorHAnsi" w:hAnsiTheme="minorHAnsi"/>
          <w:color w:val="auto"/>
        </w:rPr>
        <w:t xml:space="preserve">and dewatering</w:t>
      </w:r>
      <w:r w:rsidRPr="00147427">
        <w:rPr>
          <w:rFonts w:ascii="Calibri" w:hAnsi="Calibri" w:asciiTheme="minorHAnsi" w:hAnsiTheme="minorHAnsi"/>
          <w:color w:val="auto"/>
        </w:rPr>
        <w:t xml:space="preserve"> systems.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</w:p>
    <w:p>
      <w:pPr>
        <w:spacing w:line="240" w:lineRule="auto"/>
        <w:rPr>
          <w:rFonts w:cs="Arial" w:cstheme="minorHAnsi"/>
          <w:b/>
          <w:sz w:val="28"/>
          <w:szCs w:val="28"/>
          <w:u w:val="single"/>
        </w:rPr>
      </w:pPr>
      <w:r w:rsidRPr="00147427">
        <w:rPr>
          <w:rFonts w:cs="Arial" w:cstheme="minorHAnsi"/>
          <w:b/>
          <w:color w:val="000000" w:themeColor="text1"/>
          <w:sz w:val="24"/>
          <w:szCs w:val="24"/>
        </w:rPr>
        <w:t xml:space="preserve">We will be happy to supply any further information you may need and trust that you call on us to fill your order, which will receive our prompt and careful attention.</w:t>
      </w:r>
    </w:p>
    <w:p>
      <w:pPr>
        <w:pStyle w:val="NoSpacing"/>
        <w:rPr>
          <w:rFonts w:cs="Arial" w:cstheme="minorHAnsi"/>
          <w:b/>
          <w:sz w:val="28"/>
          <w:szCs w:val="28"/>
          <w:u w:val="single"/>
        </w:rPr>
      </w:pP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>
        <w:rPr>
          <w:rFonts w:cs="Arial" w:cstheme="minorHAnsi"/>
          <w:b/>
          <w:sz w:val="28"/>
          <w:szCs w:val="28"/>
          <w:u w:val="single"/>
        </w:rPr>
        <w:t xml:space="preserve">Terms &amp; </w:t>
      </w:r>
      <w:r w:rsidRPr="00980BF9" w:rsidR="00EA7809">
        <w:rPr>
          <w:rFonts w:cs="Arial" w:cstheme="minorHAnsi"/>
          <w:b/>
          <w:sz w:val="28"/>
          <w:szCs w:val="28"/>
          <w:u w:val="single"/>
        </w:rPr>
        <w:t xml:space="preserve">Conditions</w:t>
      </w: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</w:rPr>
        <w:t xml:space="preserve">Tax</w:t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EA7809">
        <w:rPr>
          <w:rFonts w:cs="Arial" w:cstheme="minorHAnsi"/>
          <w:b/>
          <w:sz w:val="28"/>
          <w:szCs w:val="28"/>
        </w:rPr>
        <w:tab/>
      </w:r>
      <w:r w:rsidR="000E7DFD">
        <w:rPr>
          <w:rFonts w:cs="Arial" w:cstheme="minorHAnsi"/>
          <w:b/>
          <w:sz w:val="28"/>
          <w:szCs w:val="28"/>
        </w:rPr>
        <w:t xml:space="preserve">:  </w:t>
      </w:r>
      <w:r w:rsidRPr="00980BF9">
        <w:rPr>
          <w:rFonts w:cs="Arial" w:cstheme="minorHAnsi"/>
          <w:b/>
          <w:sz w:val="28"/>
          <w:szCs w:val="28"/>
        </w:rPr>
        <w:t xml:space="preserve">GST</w:t>
      </w:r>
      <w:r w:rsidRPr="00980BF9" w:rsidR="00A656C4">
        <w:rPr>
          <w:rFonts w:cs="Arial" w:cstheme="minorHAnsi"/>
          <w:b/>
          <w:sz w:val="28"/>
          <w:szCs w:val="28"/>
        </w:rPr>
        <w:t xml:space="preserve"> </w:t>
      </w:r>
      <w:r w:rsidR="00F17C9F">
        <w:rPr>
          <w:rFonts w:cs="Arial" w:cstheme="minorHAnsi"/>
          <w:b/>
          <w:sz w:val="28"/>
          <w:szCs w:val="28"/>
        </w:rPr>
        <w:t xml:space="preserve">18</w:t>
      </w:r>
      <w:r w:rsidRPr="00980BF9" w:rsidR="00A656C4">
        <w:rPr>
          <w:rFonts w:cs="Arial" w:cstheme="minorHAnsi"/>
          <w:b/>
          <w:sz w:val="28"/>
          <w:szCs w:val="28"/>
        </w:rPr>
        <w:t xml:space="preserve">%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PACKING &amp; FORWAD</w:t>
      </w:r>
      <w:r w:rsidR="000E7DFD">
        <w:rPr>
          <w:rFonts w:cs="Arial" w:cstheme="minorHAnsi"/>
          <w:b/>
          <w:bCs/>
          <w:sz w:val="28"/>
          <w:szCs w:val="28"/>
        </w:rPr>
        <w:tab/>
      </w:r>
      <w:r>
        <w:rPr>
          <w:rFonts w:cs="Arial" w:cstheme="minorHAnsi"/>
          <w:b/>
          <w:bCs/>
          <w:sz w:val="28"/>
          <w:szCs w:val="28"/>
        </w:rPr>
        <w:t xml:space="preserve">:  </w:t>
      </w:r>
      <w:r w:rsidR="00147427">
        <w:rPr>
          <w:rFonts w:cs="Arial" w:cstheme="minorHAnsi"/>
          <w:b/>
          <w:bCs/>
          <w:sz w:val="28"/>
          <w:szCs w:val="28"/>
        </w:rPr>
        <w:t xml:space="preserve">E</w:t>
      </w:r>
      <w:r w:rsidRPr="00980BF9">
        <w:rPr>
          <w:rFonts w:cs="Arial" w:cstheme="minorHAnsi"/>
          <w:b/>
          <w:bCs/>
          <w:sz w:val="28"/>
          <w:szCs w:val="28"/>
        </w:rPr>
        <w:t xml:space="preserve">x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-works,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Coimbatore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PAYMENT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VALIDITY OFFER</w:t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>
        <w:rPr>
          <w:rFonts w:cs="Arial" w:cstheme="minorHAnsi"/>
          <w:b/>
          <w:color w:val="000000"/>
          <w:sz w:val="28"/>
          <w:szCs w:val="28"/>
        </w:rPr>
        <w:t xml:space="preserve">:</w:t>
      </w:r>
      <w:r w:rsidR="000E7DFD">
        <w:rPr>
          <w:rFonts w:cs="Arial"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="Arial" w:cstheme="minorHAnsi"/>
          <w:b/>
          <w:bCs/>
          <w:sz w:val="28"/>
          <w:szCs w:val="28"/>
        </w:rPr>
        <w:t xml:space="preserve">15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 </w:t>
      </w:r>
      <w:r w:rsidRPr="00980BF9">
        <w:rPr>
          <w:rFonts w:cs="Arial" w:cstheme="minorHAnsi"/>
          <w:b/>
          <w:bCs/>
          <w:sz w:val="28"/>
          <w:szCs w:val="28"/>
        </w:rPr>
        <w:t xml:space="preserve">Days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DELIVERY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mate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="Arial" w:cstheme="minorHAnsi"/>
          <w:b/>
          <w:bCs/>
          <w:sz w:val="28"/>
          <w:szCs w:val="28"/>
        </w:rPr>
        <w:t xml:space="preserve">30</w:t>
      </w:r>
      <w:r w:rsidRPr="00980BF9">
        <w:rPr>
          <w:rFonts w:cs="Arial" w:cstheme="minorHAnsi"/>
          <w:b/>
          <w:bCs/>
          <w:sz w:val="28"/>
          <w:szCs w:val="28"/>
        </w:rPr>
        <w:t xml:space="preserve"> to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="Arial" w:cstheme="minorHAnsi"/>
          <w:b/>
          <w:bCs/>
          <w:sz w:val="28"/>
          <w:szCs w:val="28"/>
        </w:rPr>
        <w:t xml:space="preserve">   </w:t>
      </w:r>
      <w:r w:rsidRPr="00980BF9" w:rsidR="00EA7809">
        <w:rPr>
          <w:rFonts w:cs="Arial" w:cstheme="minorHAnsi"/>
          <w:b/>
          <w:bCs/>
          <w:sz w:val="28"/>
          <w:szCs w:val="28"/>
        </w:rPr>
        <w:t xml:space="preserve"> </w:t>
      </w:r>
      <w:r w:rsidR="00147427">
        <w:rPr>
          <w:rFonts w:cs="Arial" w:cstheme="minorHAnsi"/>
          <w:b/>
          <w:bCs/>
          <w:sz w:val="28"/>
          <w:szCs w:val="28"/>
        </w:rPr>
        <w:t xml:space="preserve">3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5</w:t>
      </w:r>
      <w:r w:rsidRPr="00980BF9">
        <w:rPr>
          <w:rFonts w:cs="Arial" w:cstheme="minorHAnsi"/>
          <w:b/>
          <w:bCs/>
          <w:sz w:val="28"/>
          <w:szCs w:val="28"/>
        </w:rPr>
        <w:t xml:space="preserve"> working days from advance payment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WARRANTY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1 year machine warranty from the invoice date.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INSTLATION &amp;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COMMISSIONING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 w:rsidR="004B3E10">
        <w:rPr>
          <w:rFonts w:cs="Arial" w:cstheme="minorHAnsi"/>
          <w:b/>
          <w:bCs/>
          <w:sz w:val="28"/>
          <w:szCs w:val="28"/>
        </w:rPr>
        <w:t xml:space="preserve">T</w:t>
      </w:r>
      <w:r w:rsidRPr="00980BF9">
        <w:rPr>
          <w:rFonts w:cs="Arial" w:cstheme="minorHAnsi"/>
          <w:b/>
          <w:bCs/>
          <w:sz w:val="28"/>
          <w:szCs w:val="28"/>
        </w:rPr>
        <w:t xml:space="preserve">ravelling and accommodation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will be at your</w:t>
      </w:r>
      <w:r w:rsidRPr="00980BF9">
        <w:rPr>
          <w:rFonts w:cs="Arial" w:cstheme="minorHAnsi"/>
          <w:b/>
          <w:bCs/>
          <w:sz w:val="28"/>
          <w:szCs w:val="28"/>
        </w:rPr>
        <w:t xml:space="preserve"> scope </w:t>
      </w:r>
    </w:p>
    <w:p>
      <w:pPr>
        <w:pStyle w:val="NoSpacing"/>
        <w:jc w:val="right"/>
        <w:rPr>
          <w:rFonts w:cs="Arial" w:cstheme="minorHAnsi"/>
          <w:sz w:val="24"/>
          <w:szCs w:val="24"/>
        </w:rPr>
      </w:pPr>
    </w:p>
    <w:p>
      <w:pPr>
        <w:pStyle w:val="NoSpacing"/>
        <w:jc w:val="right"/>
        <w:rPr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4" name="_x0000_s1075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75"/>
                    <pic:cNvPicPr/>
                  </pic:nvPicPr>
                  <pic:blipFill>
                    <a:blip r:embed="rId6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 xml:space="preserve">Authorized Signature</w:t>
      </w:r>
    </w:p>
    <w:sectPr w:rsidSect="000E7DFD">
      <w:headerReference w:type="even" r:id="rId7"/>
      <w:headerReference w:type="default" r:id="rId8"/>
      <w:headerReference w:type="first" r:id="rId9"/>
      <w:footerReference w:type="default" r:id="rId10"/>
      <w:pgSz w:w="12240" w:h="15840" w:orient="portrait"/>
      <w:pgMar w:top="1805" w:right="810" w:bottom="1134" w:left="990" w:header="142" w:footer="0" w:gutter="0"/>
      <w:cols w:num="1" w:space="720">
        <w:col w:w="104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enter" w:pos="2160"/>
      </w:tabs>
      <w:ind w:left="-180" w:right="540"/>
      <w:jc w:val="both"/>
      <w:rPr>
        <w:rFonts w:ascii="Cambria" w:hAnsi="Cambria"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6" name="_x0000_s1077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77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0"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pict>
        <v:shape id="_x0000_s1078" o:spid="_x0000_s1098" type="#_x0000_t32" style="height:0;margin-left:-11.8pt;margin-top:-6.35pt;position:absolute;visibility:visible;width:519.05pt;z-index:251663360" adj="-1569,-1,-1569">
          <o:lock v:ext="edit" shapetype="t"/>
        </v:shape>
      </w:pict>
    </w:r>
    <w:r w:rsidRPr="000D7E2C" w:rsidR="00DA54FB">
      <w:rPr>
        <w:rFonts w:ascii="Cambria" w:hAnsi="Cambria"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sales.orbitmachines@gmail.com</w:t>
      </w:r>
    </w:hyperlink>
    <w:r w:rsidRPr="00E23F66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orbittextoolengineers@gmail.com</w:t>
      </w:r>
    </w:hyperlink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="Cambria" w:hAnsi="Cambria" w:asciiTheme="majorHAnsi" w:hAnsiTheme="majorHAnsi" w:cs="Arial"/>
        <w:color w:val="000000"/>
        <w:sz w:val="20"/>
        <w:szCs w:val="19"/>
      </w:rPr>
      <w:br/>
    </w:r>
    <w:r>
      <w:rPr>
        <w:rFonts w:ascii="Cambria" w:hAnsi="Cambria" w:asciiTheme="majorHAnsi" w:hAnsiTheme="majorHAnsi" w:cs="Arial"/>
        <w:color w:val="000000"/>
        <w:sz w:val="20"/>
        <w:szCs w:val="19"/>
      </w:rPr>
      <w:t xml:space="preserve">Mob: 9500506615 | 9952526615 | No:47,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Maruthamalaigounder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layout,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R.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K.Puram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641006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TN India.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 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>
    <w:pPr>
      <w:pStyle w:val="Footer"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92" o:spid="WordPictureWatermark1093" type="#_x0000_t75" style="height:263.1pt;margin-left:0;margin-top:0;mso-position-horizontal:center;mso-position-horizontal-relative:margin;mso-position-vertical:center;mso-position-vertical-relative:margin;position:absolute;width:526.2pt;z-index:-251655168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94" o:spid="WordPictureWatermark1095" type="#_x0000_t75" style="height:263.1pt;margin-left:0;margin-top:0;mso-position-horizontal:center;mso-position-horizontal-relative:margin;mso-position-vertical:center;mso-position-vertical-relative:margin;position:absolute;width:526.2pt;z-index:-251654144" o:allowincell="f">
          <v:imagedata r:id="rId1" o:title="logo (1)" gain="19661f" blacklevel="22938f"/>
          <o:lock v:ext="edit" aspectratio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5" name="_x0000_s1076" descr="logo (1) - Copy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76"/>
                  <pic:cNvPicPr/>
                </pic:nvPicPr>
                <pic:blipFill>
                  <a:blip r:embed="rId1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96" o:spid="WordPictureWatermark1097" type="#_x0000_t75" style="height:263.1pt;margin-left:0;margin-top:0;mso-position-horizontal:center;mso-position-horizontal-relative:margin;mso-position-vertical:center;mso-position-vertical-relative:margin;position:absolute;width:526.2pt;z-index:-251656192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bullet"/>
      <w:suff w:val="tab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0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1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2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attachedTemplate r:id="rId1"/>
  <w:doNotTrackMoves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  <w:rPr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  <w:rPr/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  <w:rPr/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5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semiHidden/>
    <w:rsid w:val="00DA54FB"/>
    <w:rPr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semiHidden/>
    <w:rsid w:val="00DA54FB"/>
    <w:rPr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  <w:rPr/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(Web)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pireTableThStyleab6c0a7b-b760-4ee3-98e0-858c2208c1eb">
    <w:name w:val="SpireTableThStyleab6c0a7b-b760-4ee3-98e0-858c2208c1eb"/>
    <w:basedOn w:val="Normal"/>
    <w:qFormat/>
    <w:pPr>
      <w:jc w:val="center"/>
    </w:pPr>
    <w:rPr>
      <w:b/>
    </w:rPr>
  </w:style>
  <w:style w:type="paragraph" w:styleId="SpireTableThStyle3f9fb6f7-f38a-4808-bb78-9d181320f5ca">
    <w:name w:val="SpireTableThStyle3f9fb6f7-f38a-4808-bb78-9d181320f5ca"/>
    <w:basedOn w:val="Normal"/>
    <w:qFormat/>
    <w:pPr>
      <w:jc w:val="center"/>
    </w:pPr>
    <w:rPr>
      <w:b/>
    </w:rPr>
  </w:style>
  <w:style w:type="paragraph" w:styleId="SpireTableThStyle95174461-9528-4e78-9bb2-6c6a8f80389a">
    <w:name w:val="SpireTableThStyle95174461-9528-4e78-9bb2-6c6a8f80389a"/>
    <w:basedOn w:val="Normal"/>
    <w:qFormat/>
    <w:pPr>
      <w:jc w:val="center"/>
    </w:pPr>
    <w:rPr>
      <w:b/>
    </w:rPr>
  </w:style>
  <w:style w:type="paragraph" w:styleId="SpireTableThStyle5bc1e78c-c6f3-4f42-9414-c1f0c770c748">
    <w:name w:val="SpireTableThStyle5bc1e78c-c6f3-4f42-9414-c1f0c770c748"/>
    <w:basedOn w:val="Normal"/>
    <w:qFormat/>
    <w:pPr>
      <w:jc w:val="center"/>
    </w:pPr>
    <w:rPr>
      <w:b/>
    </w:rPr>
  </w:style>
  <w:style w:type="paragraph" w:styleId="SpireTableThStyle78493496-8f1e-4983-bdab-9322492441b3">
    <w:name w:val="SpireTableThStyle78493496-8f1e-4983-bdab-9322492441b3"/>
    <w:basedOn w:val="Normal"/>
    <w:qFormat/>
    <w:pPr>
      <w:jc w:val="center"/>
    </w:pPr>
    <w:rPr>
      <w:b/>
    </w:rPr>
  </w:style>
  <w:style w:type="paragraph" w:styleId="SpireTableThStyle05eff208-21ca-4e0c-b11b-594c0ce3c19b">
    <w:name w:val="SpireTableThStyle05eff208-21ca-4e0c-b11b-594c0ce3c19b"/>
    <w:basedOn w:val="Normal"/>
    <w:qFormat/>
    <w:pPr>
      <w:jc w:val="center"/>
    </w:pPr>
    <w:rPr>
      <w:b/>
    </w:rPr>
  </w:style>
  <w:style w:type="paragraph" w:styleId="SpireTableThStyle107b75b5-d40b-43ec-9e4d-0fb8930b8784">
    <w:name w:val="SpireTableThStyle107b75b5-d40b-43ec-9e4d-0fb8930b8784"/>
    <w:basedOn w:val="Normal"/>
    <w:qFormat/>
    <w:pPr>
      <w:jc w:val="center"/>
    </w:pPr>
    <w:rPr>
      <w:b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header" Target="header3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4.jpeg" /><Relationship Id="rId2" Type="http://schemas.openxmlformats.org/officeDocument/2006/relationships/hyperlink" Target="mailto:sales.orbitmachines@gmail.com" TargetMode="External" /><Relationship Id="rId3" Type="http://schemas.openxmlformats.org/officeDocument/2006/relationships/hyperlink" Target="mailto:orbittextoolengineers@gmail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G:\QUATATION\QUOTATION\3HP%20COW%20DUNG%20DEWATERING%20MACHINE%20150\OM-QTN-000-CUSTOMER%20NAME-3HP%20COW%20DUNG%20DEWATERING%20MACHINE%2015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1162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
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38" o:spid="_x0000_s0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39" o:spid="_x0000_s0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0" o:spid="_x0000_s0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1" o:spid="_x0000_s0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63d3f1f-7d19-4a06-9d61-50d4eaee2f3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e133ca7-6493-4099-8614-d4ca3b718d7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1ca33af-a3f9-4b12-8d64-be3547f5dcb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0ce9494-f6a6-4334-8ab8-16d644d876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2" o:spid="_x0000_i00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3" o:spid="_x0000_i00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4" o:spid="_x0000_i00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5" o:spid="_x0000_i00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6" o:spid="_x0000_i00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7" o:spid="_x0000_i00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8" o:spid="_x0000_i0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9" o:spid="_x0000_i0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50" o:spid="_x0000_i0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ab3b613-190d-4b0e-8a20-3e1bf988478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05bb77c-22c7-4f0b-87a0-dd25a1a4942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c10855b-3b1f-4c70-84f2-d6065e57ddf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54" o:spid="_x0000_s0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68" o:spid="WordPictureWatermark0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0" o:spid="WordPictureWatermark0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2" o:spid="WordPictureWatermark0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63d3f1f-7d19-4a06-9d61-50d4eaee2f36">
    <w:name w:val="SpireTableThStylea63d3f1f-7d19-4a06-9d61-50d4eaee2f36"/>
    <w:basedOn w:val="Normal"/>
    <w:qFormat/>
    <w:pPr>
      <w:jc w:val="center"/>
    </w:pPr>
    <w:rPr>
      <w:b/>
    </w:rPr>
  </w:style>
  <w:style w:type="paragraph" w:styleId="SpireTableThStyle4e133ca7-6493-4099-8614-d4ca3b718d7d">
    <w:name w:val="SpireTableThStyle4e133ca7-6493-4099-8614-d4ca3b718d7d"/>
    <w:basedOn w:val="Normal"/>
    <w:qFormat/>
    <w:pPr>
      <w:jc w:val="center"/>
    </w:pPr>
    <w:rPr>
      <w:b/>
    </w:rPr>
  </w:style>
  <w:style w:type="paragraph" w:styleId="SpireTableThStyle41ca33af-a3f9-4b12-8d64-be3547f5dcb7">
    <w:name w:val="SpireTableThStyle41ca33af-a3f9-4b12-8d64-be3547f5dcb7"/>
    <w:basedOn w:val="Normal"/>
    <w:qFormat/>
    <w:pPr>
      <w:jc w:val="center"/>
    </w:pPr>
    <w:rPr>
      <w:b/>
    </w:rPr>
  </w:style>
  <w:style w:type="paragraph" w:styleId="SpireTableThStylea0ce9494-f6a6-4334-8ab8-16d644d87653">
    <w:name w:val="SpireTableThStylea0ce9494-f6a6-4334-8ab8-16d644d87653"/>
    <w:basedOn w:val="Normal"/>
    <w:qFormat/>
    <w:pPr>
      <w:jc w:val="center"/>
    </w:pPr>
    <w:rPr>
      <w:b/>
    </w:rPr>
  </w:style>
  <w:style w:type="paragraph" w:styleId="SpireTableThStylecab3b613-190d-4b0e-8a20-3e1bf9884789">
    <w:name w:val="SpireTableThStylecab3b613-190d-4b0e-8a20-3e1bf9884789"/>
    <w:basedOn w:val="Normal"/>
    <w:qFormat/>
    <w:pPr>
      <w:jc w:val="center"/>
    </w:pPr>
    <w:rPr>
      <w:b/>
    </w:rPr>
  </w:style>
  <w:style w:type="paragraph" w:styleId="SpireTableThStylea05bb77c-22c7-4f0b-87a0-dd25a1a49425">
    <w:name w:val="SpireTableThStylea05bb77c-22c7-4f0b-87a0-dd25a1a49425"/>
    <w:basedOn w:val="Normal"/>
    <w:qFormat/>
    <w:pPr>
      <w:jc w:val="center"/>
    </w:pPr>
    <w:rPr>
      <w:b/>
    </w:rPr>
  </w:style>
  <w:style w:type="paragraph" w:styleId="SpireTableThStyleec10855b-3b1f-4c70-84f2-d6065e57ddf8">
    <w:name w:val="SpireTableThStyleec10855b-3b1f-4c70-84f2-d6065e57ddf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
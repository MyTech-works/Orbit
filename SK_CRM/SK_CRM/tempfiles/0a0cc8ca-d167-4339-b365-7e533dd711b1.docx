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30bb038-d481-4247-a76f-265b98a96ea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d07f851-32a7-4e4d-8052-039d83efeab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2956d24-4bce-4d24-9bd3-9b2c8d6dedb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68c19c0-9baf-4c23-be40-6116ba4418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2fa4988-e8e6-4f41-bb97-d4008029e4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66e68a2-304d-45d8-9973-772c8ac6b88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06278c2-90b2-427f-bd34-887c5ad884d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e30bb038-d481-4247-a76f-265b98a96ea4">
    <w:name w:val="SpireTableThStylee30bb038-d481-4247-a76f-265b98a96ea4"/>
    <w:basedOn w:val="Normal"/>
    <w:qFormat/>
    <w:pPr>
      <w:jc w:val="center"/>
    </w:pPr>
    <w:rPr>
      <w:b/>
    </w:rPr>
  </w:style>
  <w:style w:type="paragraph" w:styleId="SpireTableThStyle5d07f851-32a7-4e4d-8052-039d83efeabd">
    <w:name w:val="SpireTableThStyle5d07f851-32a7-4e4d-8052-039d83efeabd"/>
    <w:basedOn w:val="Normal"/>
    <w:qFormat/>
    <w:pPr>
      <w:jc w:val="center"/>
    </w:pPr>
    <w:rPr>
      <w:b/>
    </w:rPr>
  </w:style>
  <w:style w:type="paragraph" w:styleId="SpireTableThStyle52956d24-4bce-4d24-9bd3-9b2c8d6dedbe">
    <w:name w:val="SpireTableThStyle52956d24-4bce-4d24-9bd3-9b2c8d6dedbe"/>
    <w:basedOn w:val="Normal"/>
    <w:qFormat/>
    <w:pPr>
      <w:jc w:val="center"/>
    </w:pPr>
    <w:rPr>
      <w:b/>
    </w:rPr>
  </w:style>
  <w:style w:type="paragraph" w:styleId="SpireTableThStyle068c19c0-9baf-4c23-be40-6116ba441853">
    <w:name w:val="SpireTableThStyle068c19c0-9baf-4c23-be40-6116ba441853"/>
    <w:basedOn w:val="Normal"/>
    <w:qFormat/>
    <w:pPr>
      <w:jc w:val="center"/>
    </w:pPr>
    <w:rPr>
      <w:b/>
    </w:rPr>
  </w:style>
  <w:style w:type="paragraph" w:styleId="SpireTableThStyle32fa4988-e8e6-4f41-bb97-d4008029e439">
    <w:name w:val="SpireTableThStyle32fa4988-e8e6-4f41-bb97-d4008029e439"/>
    <w:basedOn w:val="Normal"/>
    <w:qFormat/>
    <w:pPr>
      <w:jc w:val="center"/>
    </w:pPr>
    <w:rPr>
      <w:b/>
    </w:rPr>
  </w:style>
  <w:style w:type="paragraph" w:styleId="SpireTableThStylec66e68a2-304d-45d8-9973-772c8ac6b887">
    <w:name w:val="SpireTableThStylec66e68a2-304d-45d8-9973-772c8ac6b887"/>
    <w:basedOn w:val="Normal"/>
    <w:qFormat/>
    <w:pPr>
      <w:jc w:val="center"/>
    </w:pPr>
    <w:rPr>
      <w:b/>
    </w:rPr>
  </w:style>
  <w:style w:type="paragraph" w:styleId="SpireTableThStyle106278c2-90b2-427f-bd34-887c5ad884d8">
    <w:name w:val="SpireTableThStyle106278c2-90b2-427f-bd34-887c5ad884d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
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024" o:spid="_x0000_s0034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025" o:spid="_x0000_s0035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6" o:spid="_x0000_s0036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Oct 13,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027" o:spid="_x0000_s0037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38407ea-b278-4488-894e-a68e17aab74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079f3c06-dcab-4b8e-9cc5-1fcdb682f20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b395aefd-6bfa-49bf-9e64-f951442a576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b582ab5-61a0-4f30-8b83-ed9399e4af2f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8" o:spid="_x0000_i0038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029" o:spid="_x0000_i0039" type="#_x0000_t75" style="height:42.17pt;width:75pt" o:bordertopcolor="this" o:borderleftcolor="this" o:borderbottomcolor="this" o:borderrightcolor="this">
                        <v:imagedata r:id="rId6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edbb8f0-9385-4b0f-b981-b08f5de650e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2f2c0f3-f379-4b13-ae56-760bb178895d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a16e7004-388a-4d47-9304-eac9a38479da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2000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0030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30"/>
                    <pic:cNvPicPr/>
                  </pic:nvPicPr>
                  <pic:blipFill>
                    <a:blip r:embed="rId7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8"/>
      <w:headerReference w:type="default" r:id="rId9"/>
      <w:headerReference w:type="first" r:id="rId10"/>
      <w:footerReference w:type="default" r:id="rId11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003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033" o:spid="_x0000_s004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0" o:spid="WordPictureWatermark004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2" o:spid="WordPictureWatermark004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0031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1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044" o:spid="WordPictureWatermark004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e38407ea-b278-4488-894e-a68e17aab74d">
    <w:name w:val="SpireTableThStylee38407ea-b278-4488-894e-a68e17aab74d"/>
    <w:basedOn w:val="Normal"/>
    <w:qFormat/>
    <w:pPr>
      <w:jc w:val="center"/>
    </w:pPr>
    <w:rPr>
      <w:b/>
    </w:rPr>
  </w:style>
  <w:style w:type="paragraph" w:styleId="SpireTableThStyle079f3c06-dcab-4b8e-9cc5-1fcdb682f208">
    <w:name w:val="SpireTableThStyle079f3c06-dcab-4b8e-9cc5-1fcdb682f208"/>
    <w:basedOn w:val="Normal"/>
    <w:qFormat/>
    <w:pPr>
      <w:jc w:val="center"/>
    </w:pPr>
    <w:rPr>
      <w:b/>
    </w:rPr>
  </w:style>
  <w:style w:type="paragraph" w:styleId="SpireTableThStyleb395aefd-6bfa-49bf-9e64-f951442a5761">
    <w:name w:val="SpireTableThStyleb395aefd-6bfa-49bf-9e64-f951442a5761"/>
    <w:basedOn w:val="Normal"/>
    <w:qFormat/>
    <w:pPr>
      <w:jc w:val="center"/>
    </w:pPr>
    <w:rPr>
      <w:b/>
    </w:rPr>
  </w:style>
  <w:style w:type="paragraph" w:styleId="SpireTableThStyleeb582ab5-61a0-4f30-8b83-ed9399e4af2f">
    <w:name w:val="SpireTableThStyleeb582ab5-61a0-4f30-8b83-ed9399e4af2f"/>
    <w:basedOn w:val="Normal"/>
    <w:qFormat/>
    <w:pPr>
      <w:jc w:val="center"/>
    </w:pPr>
    <w:rPr>
      <w:b/>
    </w:rPr>
  </w:style>
  <w:style w:type="paragraph" w:styleId="SpireTableThStyle1edbb8f0-9385-4b0f-b981-b08f5de650e6">
    <w:name w:val="SpireTableThStyle1edbb8f0-9385-4b0f-b981-b08f5de650e6"/>
    <w:basedOn w:val="Normal"/>
    <w:qFormat/>
    <w:pPr>
      <w:jc w:val="center"/>
    </w:pPr>
    <w:rPr>
      <w:b/>
    </w:rPr>
  </w:style>
  <w:style w:type="paragraph" w:styleId="SpireTableThStylea2f2c0f3-f379-4b13-ae56-760bb178895d">
    <w:name w:val="SpireTableThStylea2f2c0f3-f379-4b13-ae56-760bb178895d"/>
    <w:basedOn w:val="Normal"/>
    <w:qFormat/>
    <w:pPr>
      <w:jc w:val="center"/>
    </w:pPr>
    <w:rPr>
      <w:b/>
    </w:rPr>
  </w:style>
  <w:style w:type="paragraph" w:styleId="SpireTableThStylea16e7004-388a-4d47-9304-eac9a38479da">
    <w:name w:val="SpireTableThStylea16e7004-388a-4d47-9304-eac9a38479da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fontTable" Target="fontTable.xml" /><Relationship Id="rId17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5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4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